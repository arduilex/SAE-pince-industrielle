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29024" w14:textId="7E50DF77" w:rsidR="001E59F3" w:rsidRDefault="00A91D75" w:rsidP="00A91D75">
      <w:r>
        <w:rPr>
          <w:noProof/>
          <w:lang w:bidi="fr-FR"/>
        </w:rPr>
        <mc:AlternateContent>
          <mc:Choice Requires="wps">
            <w:drawing>
              <wp:anchor distT="0" distB="0" distL="114300" distR="114300" simplePos="0" relativeHeight="251644928" behindDoc="1" locked="0" layoutInCell="1" allowOverlap="1" wp14:anchorId="2068A4D0" wp14:editId="184F5E06">
                <wp:simplePos x="0" y="0"/>
                <wp:positionH relativeFrom="column">
                  <wp:posOffset>-731520</wp:posOffset>
                </wp:positionH>
                <wp:positionV relativeFrom="page">
                  <wp:posOffset>631066</wp:posOffset>
                </wp:positionV>
                <wp:extent cx="5769610" cy="4159876"/>
                <wp:effectExtent l="0" t="0" r="2540" b="0"/>
                <wp:wrapNone/>
                <wp:docPr id="2" name="Rectangle 2" descr="rectangle coloré"/>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278A" id="Rectangle 2" o:spid="_x0000_s1026" alt="rectangle coloré" style="position:absolute;margin-left:-57.6pt;margin-top:49.7pt;width:454.3pt;height:327.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379"/>
      </w:tblGrid>
      <w:tr w:rsidR="00A91D75" w14:paraId="26911C75" w14:textId="77777777" w:rsidTr="00683D56">
        <w:trPr>
          <w:trHeight w:val="2150"/>
        </w:trPr>
        <w:tc>
          <w:tcPr>
            <w:tcW w:w="6379" w:type="dxa"/>
            <w:tcBorders>
              <w:top w:val="nil"/>
              <w:left w:val="nil"/>
              <w:bottom w:val="nil"/>
              <w:right w:val="nil"/>
            </w:tcBorders>
            <w:vAlign w:val="center"/>
          </w:tcPr>
          <w:p w14:paraId="2F60906B" w14:textId="77777777" w:rsidR="00A91D75" w:rsidRPr="001E59F3" w:rsidRDefault="00683D56" w:rsidP="0030409B">
            <w:pPr>
              <w:pStyle w:val="Titre"/>
              <w:framePr w:hSpace="0" w:wrap="auto" w:vAnchor="margin" w:xAlign="left" w:yAlign="inline"/>
            </w:pPr>
            <w:r>
              <w:rPr>
                <w:noProof/>
                <w:lang w:bidi="fr-FR"/>
              </w:rPr>
              <mc:AlternateContent>
                <mc:Choice Requires="wps">
                  <w:drawing>
                    <wp:anchor distT="0" distB="0" distL="114300" distR="114300" simplePos="0" relativeHeight="251646976" behindDoc="1" locked="0" layoutInCell="1" allowOverlap="1" wp14:anchorId="0C29FA3F" wp14:editId="37D6C99F">
                      <wp:simplePos x="0" y="0"/>
                      <wp:positionH relativeFrom="column">
                        <wp:posOffset>-718820</wp:posOffset>
                      </wp:positionH>
                      <wp:positionV relativeFrom="page">
                        <wp:posOffset>-104775</wp:posOffset>
                      </wp:positionV>
                      <wp:extent cx="4810125" cy="1570990"/>
                      <wp:effectExtent l="0" t="0" r="9525" b="0"/>
                      <wp:wrapNone/>
                      <wp:docPr id="4" name="Rectangle : Coin rogné 4" descr="rectangle coloré"/>
                      <wp:cNvGraphicFramePr/>
                      <a:graphic xmlns:a="http://schemas.openxmlformats.org/drawingml/2006/main">
                        <a:graphicData uri="http://schemas.microsoft.com/office/word/2010/wordprocessingShape">
                          <wps:wsp>
                            <wps:cNvSpPr/>
                            <wps:spPr>
                              <a:xfrm flipV="1">
                                <a:off x="0" y="0"/>
                                <a:ext cx="481012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35A0B" id="Rectangle : Coin rogné 4" o:spid="_x0000_s1026" alt="rectangle coloré" style="position:absolute;margin-left:-56.6pt;margin-top:-8.25pt;width:378.75pt;height:123.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81012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" path="m,l4058893,r751232,751232l4810125,1570990,,1570990,,xe" fillcolor="#3a3363 [3215]" stroked="f">
                      <v:path arrowok="t" o:connecttype="custom" o:connectlocs="0,0;4058893,0;4810125,751232;4810125,1570990;0,1570990;0,0" o:connectangles="0,0,0,0,0,0"/>
                      <w10:wrap anchory="page"/>
                    </v:shape>
                  </w:pict>
                </mc:Fallback>
              </mc:AlternateContent>
            </w:r>
            <w:r w:rsidR="0030409B">
              <w:rPr>
                <w:lang w:bidi="fr-FR"/>
              </w:rPr>
              <w:t>MANU</w:t>
            </w:r>
            <w:r w:rsidR="00562811">
              <w:rPr>
                <w:lang w:bidi="fr-FR"/>
              </w:rPr>
              <w:t>EL</w:t>
            </w:r>
            <w:r w:rsidR="0030409B">
              <w:rPr>
                <w:lang w:bidi="fr-FR"/>
              </w:rPr>
              <w:t xml:space="preserve"> D’UTILISATION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597"/>
        <w:gridCol w:w="2011"/>
        <w:gridCol w:w="2382"/>
      </w:tblGrid>
      <w:tr w:rsidR="00562811" w14:paraId="196C12B2" w14:textId="77777777" w:rsidTr="00C6323A">
        <w:trPr>
          <w:trHeight w:val="358"/>
        </w:trPr>
        <w:tc>
          <w:tcPr>
            <w:tcW w:w="3567" w:type="dxa"/>
          </w:tcPr>
          <w:p w14:paraId="27FD8833" w14:textId="77777777" w:rsidR="00A91D75" w:rsidRDefault="00A91D75" w:rsidP="00A91D75">
            <w:r>
              <w:rPr>
                <w:noProof/>
                <w:lang w:bidi="fr-FR"/>
              </w:rPr>
              <mc:AlternateContent>
                <mc:Choice Requires="wps">
                  <w:drawing>
                    <wp:inline distT="0" distB="0" distL="0" distR="0" wp14:anchorId="4F7797C1" wp14:editId="4601B081">
                      <wp:extent cx="3554233" cy="365760"/>
                      <wp:effectExtent l="0" t="0" r="0" b="15240"/>
                      <wp:docPr id="6" name="Zone de texte 6"/>
                      <wp:cNvGraphicFramePr/>
                      <a:graphic xmlns:a="http://schemas.openxmlformats.org/drawingml/2006/main">
                        <a:graphicData uri="http://schemas.microsoft.com/office/word/2010/wordprocessingShape">
                          <wps:wsp>
                            <wps:cNvSpPr txBox="1"/>
                            <wps:spPr>
                              <a:xfrm>
                                <a:off x="0" y="0"/>
                                <a:ext cx="3554233" cy="365760"/>
                              </a:xfrm>
                              <a:prstGeom prst="rect">
                                <a:avLst/>
                              </a:prstGeom>
                              <a:noFill/>
                              <a:ln w="6350">
                                <a:noFill/>
                              </a:ln>
                            </wps:spPr>
                            <wps:txbx>
                              <w:txbxContent>
                                <w:p w14:paraId="203E563A" w14:textId="77777777" w:rsidR="0030409B" w:rsidRDefault="0030409B" w:rsidP="00A91D75">
                                  <w:pPr>
                                    <w:pStyle w:val="Sous-titre"/>
                                    <w:rPr>
                                      <w:lang w:bidi="fr-FR"/>
                                    </w:rPr>
                                  </w:pPr>
                                  <w:r>
                                    <w:rPr>
                                      <w:lang w:bidi="fr-FR"/>
                                    </w:rPr>
                                    <w:t>Projet Etudiant GEII 1</w:t>
                                  </w:r>
                                  <w:r>
                                    <w:rPr>
                                      <w:vertAlign w:val="superscript"/>
                                      <w:lang w:bidi="fr-FR"/>
                                    </w:rPr>
                                    <w:t>è</w:t>
                                  </w:r>
                                  <w:r w:rsidRPr="0030409B">
                                    <w:rPr>
                                      <w:vertAlign w:val="superscript"/>
                                      <w:lang w:bidi="fr-FR"/>
                                    </w:rPr>
                                    <w:t>r</w:t>
                                  </w:r>
                                  <w:r>
                                    <w:rPr>
                                      <w:vertAlign w:val="superscript"/>
                                      <w:lang w:bidi="fr-FR"/>
                                    </w:rPr>
                                    <w:t>e</w:t>
                                  </w:r>
                                  <w:r>
                                    <w:rPr>
                                      <w:lang w:bidi="fr-FR"/>
                                    </w:rPr>
                                    <w:t xml:space="preserve"> A</w:t>
                                  </w:r>
                                  <w:r w:rsidR="00562811">
                                    <w:rPr>
                                      <w:lang w:bidi="fr-FR"/>
                                    </w:rPr>
                                    <w:t>nnée</w:t>
                                  </w:r>
                                </w:p>
                                <w:p w14:paraId="127EA459" w14:textId="77777777" w:rsidR="00A91D75" w:rsidRPr="00A91D75" w:rsidRDefault="0030409B" w:rsidP="00A91D75">
                                  <w:pPr>
                                    <w:pStyle w:val="Sous-titre"/>
                                  </w:pPr>
                                  <w:r>
                                    <w:rPr>
                                      <w:lang w:bidi="fr-FR"/>
                                    </w:rPr>
                                    <w:t>A etgtgtggtgAefzerfrefg1AA1</w:t>
                                  </w:r>
                                  <w:r w:rsidR="00A91D75" w:rsidRPr="00A91D75">
                                    <w:rPr>
                                      <w:lang w:bidi="fr-FR"/>
                                    </w:rPr>
                                    <w:t>société</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F7797C1" id="_x0000_t202" coordsize="21600,21600" o:spt="202" path="m,l,21600r21600,l21600,xe">
                      <v:stroke joinstyle="miter"/>
                      <v:path gradientshapeok="t" o:connecttype="rect"/>
                    </v:shapetype>
                    <v:shape id="Zone de texte 6" o:spid="_x0000_s1026" type="#_x0000_t202" style="width:279.85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" filled="f" stroked="f" strokeweight=".5pt">
                      <v:textbox inset=",,,0">
                        <w:txbxContent>
                          <w:p w14:paraId="203E563A" w14:textId="77777777" w:rsidR="0030409B" w:rsidRDefault="0030409B" w:rsidP="00A91D75">
                            <w:pPr>
                              <w:pStyle w:val="Sous-titre"/>
                              <w:rPr>
                                <w:lang w:bidi="fr-FR"/>
                              </w:rPr>
                            </w:pPr>
                            <w:r>
                              <w:rPr>
                                <w:lang w:bidi="fr-FR"/>
                              </w:rPr>
                              <w:t>Projet Etudiant GEII 1</w:t>
                            </w:r>
                            <w:r>
                              <w:rPr>
                                <w:vertAlign w:val="superscript"/>
                                <w:lang w:bidi="fr-FR"/>
                              </w:rPr>
                              <w:t>è</w:t>
                            </w:r>
                            <w:r w:rsidRPr="0030409B">
                              <w:rPr>
                                <w:vertAlign w:val="superscript"/>
                                <w:lang w:bidi="fr-FR"/>
                              </w:rPr>
                              <w:t>r</w:t>
                            </w:r>
                            <w:r>
                              <w:rPr>
                                <w:vertAlign w:val="superscript"/>
                                <w:lang w:bidi="fr-FR"/>
                              </w:rPr>
                              <w:t>e</w:t>
                            </w:r>
                            <w:r>
                              <w:rPr>
                                <w:lang w:bidi="fr-FR"/>
                              </w:rPr>
                              <w:t xml:space="preserve"> A</w:t>
                            </w:r>
                            <w:r w:rsidR="00562811">
                              <w:rPr>
                                <w:lang w:bidi="fr-FR"/>
                              </w:rPr>
                              <w:t>nnée</w:t>
                            </w:r>
                          </w:p>
                          <w:p w14:paraId="127EA459" w14:textId="77777777" w:rsidR="00A91D75" w:rsidRPr="00A91D75" w:rsidRDefault="0030409B" w:rsidP="00A91D75">
                            <w:pPr>
                              <w:pStyle w:val="Sous-titre"/>
                            </w:pPr>
                            <w:r>
                              <w:rPr>
                                <w:lang w:bidi="fr-FR"/>
                              </w:rPr>
                              <w:t>A etgtgtggtgAefzerfrefg1AA1</w:t>
                            </w:r>
                            <w:r w:rsidR="00A91D75" w:rsidRPr="00A91D75">
                              <w:rPr>
                                <w:lang w:bidi="fr-FR"/>
                              </w:rPr>
                              <w:t>société</w:t>
                            </w:r>
                          </w:p>
                        </w:txbxContent>
                      </v:textbox>
                      <w10:anchorlock/>
                    </v:shape>
                  </w:pict>
                </mc:Fallback>
              </mc:AlternateContent>
            </w:r>
          </w:p>
        </w:tc>
        <w:tc>
          <w:tcPr>
            <w:tcW w:w="2940" w:type="dxa"/>
            <w:vAlign w:val="bottom"/>
          </w:tcPr>
          <w:p w14:paraId="445EE23F" w14:textId="77777777" w:rsidR="00A91D75" w:rsidRDefault="00A91D75" w:rsidP="00A91D75"/>
        </w:tc>
        <w:tc>
          <w:tcPr>
            <w:tcW w:w="3483" w:type="dxa"/>
            <w:vAlign w:val="bottom"/>
          </w:tcPr>
          <w:p w14:paraId="071A5CF0" w14:textId="77777777" w:rsidR="00A91D75" w:rsidRDefault="00A91D75" w:rsidP="00A91D75">
            <w:pPr>
              <w:jc w:val="right"/>
            </w:pPr>
          </w:p>
        </w:tc>
      </w:tr>
      <w:tr w:rsidR="00562811" w14:paraId="19A49F02" w14:textId="77777777" w:rsidTr="00683D56">
        <w:trPr>
          <w:trHeight w:val="1702"/>
        </w:trPr>
        <w:tc>
          <w:tcPr>
            <w:tcW w:w="3567" w:type="dxa"/>
          </w:tcPr>
          <w:p w14:paraId="6215F048" w14:textId="77777777" w:rsidR="00A91D75" w:rsidRDefault="00380B91" w:rsidP="00A91D75">
            <w:pPr>
              <w:rPr>
                <w:noProof/>
              </w:rPr>
            </w:pPr>
            <w:r>
              <w:rPr>
                <w:noProof/>
                <w:lang w:bidi="fr-FR"/>
              </w:rPr>
              <mc:AlternateContent>
                <mc:Choice Requires="wps">
                  <w:drawing>
                    <wp:anchor distT="0" distB="0" distL="114300" distR="114300" simplePos="0" relativeHeight="251648000" behindDoc="0" locked="0" layoutInCell="1" allowOverlap="1" wp14:anchorId="414472AF" wp14:editId="49DD133D">
                      <wp:simplePos x="0" y="0"/>
                      <wp:positionH relativeFrom="column">
                        <wp:posOffset>1935480</wp:posOffset>
                      </wp:positionH>
                      <wp:positionV relativeFrom="paragraph">
                        <wp:posOffset>113665</wp:posOffset>
                      </wp:positionV>
                      <wp:extent cx="1866900" cy="1076325"/>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1866900" cy="1076325"/>
                              </a:xfrm>
                              <a:prstGeom prst="rect">
                                <a:avLst/>
                              </a:prstGeom>
                              <a:noFill/>
                              <a:ln w="6350">
                                <a:noFill/>
                              </a:ln>
                            </wps:spPr>
                            <wps:txbx>
                              <w:txbxContent>
                                <w:p w14:paraId="1C3B56F0" w14:textId="77777777" w:rsidR="0030409B" w:rsidRPr="0030409B" w:rsidRDefault="0030409B" w:rsidP="00A91D75">
                                  <w:pPr>
                                    <w:rPr>
                                      <w:b/>
                                      <w:lang w:bidi="fr-FR"/>
                                    </w:rPr>
                                  </w:pPr>
                                  <w:r w:rsidRPr="0030409B">
                                    <w:rPr>
                                      <w:b/>
                                      <w:lang w:bidi="fr-FR"/>
                                    </w:rPr>
                                    <w:t>Enseignants :</w:t>
                                  </w:r>
                                </w:p>
                                <w:p w14:paraId="2B82F9E6" w14:textId="71D28637" w:rsidR="0030409B" w:rsidRDefault="00340325" w:rsidP="00A91D75">
                                  <w:pPr>
                                    <w:rPr>
                                      <w:lang w:bidi="fr-FR"/>
                                    </w:rPr>
                                  </w:pPr>
                                  <w:hyperlink r:id="rId9" w:history="1">
                                    <w:r w:rsidR="0030409B" w:rsidRPr="00340325">
                                      <w:rPr>
                                        <w:rStyle w:val="Lienhypertexte"/>
                                        <w:lang w:bidi="fr-FR"/>
                                      </w:rPr>
                                      <w:t>Alban Foulonneau</w:t>
                                    </w:r>
                                  </w:hyperlink>
                                </w:p>
                                <w:p w14:paraId="5AB9B5AF" w14:textId="2A9B819F" w:rsidR="00A91D75" w:rsidRPr="00A91D75" w:rsidRDefault="00340325" w:rsidP="00A91D75">
                                  <w:hyperlink r:id="rId10" w:history="1">
                                    <w:r w:rsidR="0030409B" w:rsidRPr="00340325">
                                      <w:rPr>
                                        <w:rStyle w:val="Lienhypertexte"/>
                                        <w:lang w:bidi="fr-FR"/>
                                      </w:rPr>
                                      <w:t>Stéphane B</w:t>
                                    </w:r>
                                    <w:r w:rsidR="0030409B" w:rsidRPr="00340325">
                                      <w:rPr>
                                        <w:rStyle w:val="Lienhypertexte"/>
                                        <w:lang w:bidi="fr-FR"/>
                                      </w:rPr>
                                      <w:t>a</w:t>
                                    </w:r>
                                    <w:r w:rsidR="0030409B" w:rsidRPr="00340325">
                                      <w:rPr>
                                        <w:rStyle w:val="Lienhypertexte"/>
                                        <w:lang w:bidi="fr-FR"/>
                                      </w:rPr>
                                      <w:t>zeille</w:t>
                                    </w:r>
                                  </w:hyperlink>
                                  <w:r w:rsidR="00A91D75">
                                    <w:rPr>
                                      <w:lang w:bidi="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472AF" id="Zone de texte 14" o:spid="_x0000_s1027" type="#_x0000_t202" style="position:absolute;margin-left:152.4pt;margin-top:8.95pt;width:147pt;height:84.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N+PGQ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" filled="f" stroked="f" strokeweight=".5pt">
                      <v:textbox>
                        <w:txbxContent>
                          <w:p w14:paraId="1C3B56F0" w14:textId="77777777" w:rsidR="0030409B" w:rsidRPr="0030409B" w:rsidRDefault="0030409B" w:rsidP="00A91D75">
                            <w:pPr>
                              <w:rPr>
                                <w:b/>
                                <w:lang w:bidi="fr-FR"/>
                              </w:rPr>
                            </w:pPr>
                            <w:r w:rsidRPr="0030409B">
                              <w:rPr>
                                <w:b/>
                                <w:lang w:bidi="fr-FR"/>
                              </w:rPr>
                              <w:t>Enseignants :</w:t>
                            </w:r>
                          </w:p>
                          <w:p w14:paraId="2B82F9E6" w14:textId="71D28637" w:rsidR="0030409B" w:rsidRDefault="00340325" w:rsidP="00A91D75">
                            <w:pPr>
                              <w:rPr>
                                <w:lang w:bidi="fr-FR"/>
                              </w:rPr>
                            </w:pPr>
                            <w:hyperlink r:id="rId11" w:history="1">
                              <w:r w:rsidR="0030409B" w:rsidRPr="00340325">
                                <w:rPr>
                                  <w:rStyle w:val="Lienhypertexte"/>
                                  <w:lang w:bidi="fr-FR"/>
                                </w:rPr>
                                <w:t>Alban Foulonneau</w:t>
                              </w:r>
                            </w:hyperlink>
                          </w:p>
                          <w:p w14:paraId="5AB9B5AF" w14:textId="2A9B819F" w:rsidR="00A91D75" w:rsidRPr="00A91D75" w:rsidRDefault="00340325" w:rsidP="00A91D75">
                            <w:hyperlink r:id="rId12" w:history="1">
                              <w:r w:rsidR="0030409B" w:rsidRPr="00340325">
                                <w:rPr>
                                  <w:rStyle w:val="Lienhypertexte"/>
                                  <w:lang w:bidi="fr-FR"/>
                                </w:rPr>
                                <w:t>Stéphane B</w:t>
                              </w:r>
                              <w:r w:rsidR="0030409B" w:rsidRPr="00340325">
                                <w:rPr>
                                  <w:rStyle w:val="Lienhypertexte"/>
                                  <w:lang w:bidi="fr-FR"/>
                                </w:rPr>
                                <w:t>a</w:t>
                              </w:r>
                              <w:r w:rsidR="0030409B" w:rsidRPr="00340325">
                                <w:rPr>
                                  <w:rStyle w:val="Lienhypertexte"/>
                                  <w:lang w:bidi="fr-FR"/>
                                </w:rPr>
                                <w:t>zeille</w:t>
                              </w:r>
                            </w:hyperlink>
                            <w:r w:rsidR="00A91D75">
                              <w:rPr>
                                <w:lang w:bidi="fr-FR"/>
                              </w:rPr>
                              <w:t xml:space="preserve"> </w:t>
                            </w:r>
                          </w:p>
                        </w:txbxContent>
                      </v:textbox>
                    </v:shape>
                  </w:pict>
                </mc:Fallback>
              </mc:AlternateContent>
            </w:r>
            <w:r w:rsidR="00A91D75">
              <w:rPr>
                <w:noProof/>
                <w:lang w:bidi="fr-FR"/>
              </w:rPr>
              <mc:AlternateContent>
                <mc:Choice Requires="wps">
                  <w:drawing>
                    <wp:anchor distT="0" distB="0" distL="114300" distR="114300" simplePos="0" relativeHeight="251650048" behindDoc="0" locked="0" layoutInCell="1" allowOverlap="1" wp14:anchorId="7E7127A0" wp14:editId="4137E4D9">
                      <wp:simplePos x="0" y="0"/>
                      <wp:positionH relativeFrom="column">
                        <wp:posOffset>0</wp:posOffset>
                      </wp:positionH>
                      <wp:positionV relativeFrom="paragraph">
                        <wp:posOffset>100330</wp:posOffset>
                      </wp:positionV>
                      <wp:extent cx="1866900" cy="107632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1866900" cy="1076325"/>
                              </a:xfrm>
                              <a:prstGeom prst="rect">
                                <a:avLst/>
                              </a:prstGeom>
                              <a:noFill/>
                              <a:ln w="6350">
                                <a:noFill/>
                              </a:ln>
                            </wps:spPr>
                            <wps:txbx>
                              <w:txbxContent>
                                <w:p w14:paraId="3251762C" w14:textId="77777777" w:rsidR="0030409B" w:rsidRPr="0030409B" w:rsidRDefault="0030409B" w:rsidP="00A91D75">
                                  <w:pPr>
                                    <w:rPr>
                                      <w:b/>
                                    </w:rPr>
                                  </w:pPr>
                                  <w:r w:rsidRPr="0030409B">
                                    <w:rPr>
                                      <w:b/>
                                    </w:rPr>
                                    <w:t>Créateurs :</w:t>
                                  </w:r>
                                </w:p>
                                <w:p w14:paraId="7A2F4D33" w14:textId="14CC3893" w:rsidR="0030409B" w:rsidRDefault="00340325" w:rsidP="00340325">
                                  <w:hyperlink r:id="rId13" w:history="1">
                                    <w:r w:rsidR="0030409B" w:rsidRPr="00340325">
                                      <w:rPr>
                                        <w:rStyle w:val="Lienhypertexte"/>
                                      </w:rPr>
                                      <w:t>Elliot Veglio</w:t>
                                    </w:r>
                                  </w:hyperlink>
                                </w:p>
                                <w:p w14:paraId="03B187DB" w14:textId="003E190F" w:rsidR="00A91D75" w:rsidRDefault="00340325" w:rsidP="00A91D75">
                                  <w:hyperlink r:id="rId14" w:history="1">
                                    <w:r w:rsidR="0030409B" w:rsidRPr="00340325">
                                      <w:rPr>
                                        <w:rStyle w:val="Lienhypertexte"/>
                                      </w:rPr>
                                      <w:t>Alexandre Bader</w:t>
                                    </w:r>
                                  </w:hyperlink>
                                </w:p>
                                <w:p w14:paraId="4CB58671" w14:textId="08B87747" w:rsidR="0030409B" w:rsidRPr="00A91D75" w:rsidRDefault="00340325" w:rsidP="00A91D75">
                                  <w:hyperlink r:id="rId15" w:history="1">
                                    <w:r w:rsidR="0030409B" w:rsidRPr="00340325">
                                      <w:rPr>
                                        <w:rStyle w:val="Lienhypertexte"/>
                                      </w:rPr>
                                      <w:t>Romain Kleinklaus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127A0" id="Zone de texte 7" o:spid="_x0000_s1028" type="#_x0000_t202" style="position:absolute;margin-left:0;margin-top:7.9pt;width:147pt;height:84.7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H4rGwIAADQ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" filled="f" stroked="f" strokeweight=".5pt">
                      <v:textbox>
                        <w:txbxContent>
                          <w:p w14:paraId="3251762C" w14:textId="77777777" w:rsidR="0030409B" w:rsidRPr="0030409B" w:rsidRDefault="0030409B" w:rsidP="00A91D75">
                            <w:pPr>
                              <w:rPr>
                                <w:b/>
                              </w:rPr>
                            </w:pPr>
                            <w:r w:rsidRPr="0030409B">
                              <w:rPr>
                                <w:b/>
                              </w:rPr>
                              <w:t>Créateurs :</w:t>
                            </w:r>
                          </w:p>
                          <w:p w14:paraId="7A2F4D33" w14:textId="14CC3893" w:rsidR="0030409B" w:rsidRDefault="00340325" w:rsidP="00340325">
                            <w:hyperlink r:id="rId16" w:history="1">
                              <w:r w:rsidR="0030409B" w:rsidRPr="00340325">
                                <w:rPr>
                                  <w:rStyle w:val="Lienhypertexte"/>
                                </w:rPr>
                                <w:t>Elliot Veglio</w:t>
                              </w:r>
                            </w:hyperlink>
                          </w:p>
                          <w:p w14:paraId="03B187DB" w14:textId="003E190F" w:rsidR="00A91D75" w:rsidRDefault="00340325" w:rsidP="00A91D75">
                            <w:hyperlink r:id="rId17" w:history="1">
                              <w:r w:rsidR="0030409B" w:rsidRPr="00340325">
                                <w:rPr>
                                  <w:rStyle w:val="Lienhypertexte"/>
                                </w:rPr>
                                <w:t>Alexandre Bader</w:t>
                              </w:r>
                            </w:hyperlink>
                          </w:p>
                          <w:p w14:paraId="4CB58671" w14:textId="08B87747" w:rsidR="0030409B" w:rsidRPr="00A91D75" w:rsidRDefault="00340325" w:rsidP="00A91D75">
                            <w:hyperlink r:id="rId18" w:history="1">
                              <w:r w:rsidR="0030409B" w:rsidRPr="00340325">
                                <w:rPr>
                                  <w:rStyle w:val="Lienhypertexte"/>
                                </w:rPr>
                                <w:t>Romain Kleinklaus</w:t>
                              </w:r>
                            </w:hyperlink>
                          </w:p>
                        </w:txbxContent>
                      </v:textbox>
                      <w10:wrap type="topAndBottom"/>
                    </v:shape>
                  </w:pict>
                </mc:Fallback>
              </mc:AlternateContent>
            </w:r>
          </w:p>
        </w:tc>
        <w:tc>
          <w:tcPr>
            <w:tcW w:w="2940" w:type="dxa"/>
            <w:vAlign w:val="bottom"/>
          </w:tcPr>
          <w:p w14:paraId="7EAFEE24" w14:textId="77777777" w:rsidR="00A91D75" w:rsidRDefault="00A91D75" w:rsidP="00A91D75">
            <w:pPr>
              <w:rPr>
                <w:noProof/>
              </w:rPr>
            </w:pPr>
          </w:p>
        </w:tc>
        <w:tc>
          <w:tcPr>
            <w:tcW w:w="3483" w:type="dxa"/>
            <w:vAlign w:val="bottom"/>
          </w:tcPr>
          <w:p w14:paraId="3E4FE22D" w14:textId="77777777" w:rsidR="00A91D75" w:rsidRPr="00D967AC" w:rsidRDefault="00380B91" w:rsidP="00A91D75">
            <w:pPr>
              <w:jc w:val="right"/>
              <w:rPr>
                <w:noProof/>
              </w:rPr>
            </w:pPr>
            <w:r>
              <w:rPr>
                <w:noProof/>
              </w:rPr>
              <w:drawing>
                <wp:anchor distT="0" distB="0" distL="114300" distR="114300" simplePos="0" relativeHeight="251649024" behindDoc="0" locked="0" layoutInCell="1" allowOverlap="1" wp14:anchorId="5BFCB524" wp14:editId="185342EF">
                  <wp:simplePos x="0" y="0"/>
                  <wp:positionH relativeFrom="margin">
                    <wp:posOffset>-1090295</wp:posOffset>
                  </wp:positionH>
                  <wp:positionV relativeFrom="paragraph">
                    <wp:posOffset>-830580</wp:posOffset>
                  </wp:positionV>
                  <wp:extent cx="2627630" cy="800100"/>
                  <wp:effectExtent l="0" t="0" r="1270" b="0"/>
                  <wp:wrapNone/>
                  <wp:docPr id="3" name="Image 3" descr="Fichier:Logo Université de Haute-Alsace - UHA.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chier:Logo Université de Haute-Alsace - UHA.png — Wikipédia"/>
                          <pic:cNvPicPr>
                            <a:picLocks noChangeAspect="1" noChangeArrowheads="1"/>
                          </pic:cNvPicPr>
                        </pic:nvPicPr>
                        <pic:blipFill rotWithShape="1">
                          <a:blip r:embed="rId19">
                            <a:extLst>
                              <a:ext uri="{28A0092B-C50C-407E-A947-70E740481C1C}">
                                <a14:useLocalDpi xmlns:a14="http://schemas.microsoft.com/office/drawing/2010/main" val="0"/>
                              </a:ext>
                            </a:extLst>
                          </a:blip>
                          <a:srcRect t="20377"/>
                          <a:stretch/>
                        </pic:blipFill>
                        <pic:spPr bwMode="auto">
                          <a:xfrm>
                            <a:off x="0" y="0"/>
                            <a:ext cx="262763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B74CE37" w14:textId="214BCDC8" w:rsidR="00351599" w:rsidRDefault="00351599" w:rsidP="00E523C3">
          <w:pPr>
            <w:pStyle w:val="En-ttedetabledesmatires"/>
            <w:rPr>
              <w:rFonts w:asciiTheme="minorHAnsi" w:eastAsiaTheme="minorHAnsi" w:hAnsiTheme="minorHAnsi" w:cstheme="minorBidi"/>
              <w:b w:val="0"/>
              <w:bCs w:val="0"/>
              <w:caps w:val="0"/>
              <w:kern w:val="0"/>
              <w:sz w:val="24"/>
            </w:rPr>
          </w:pPr>
        </w:p>
        <w:p w14:paraId="1D2BFAFE" w14:textId="29D7B11A" w:rsidR="00276AFC" w:rsidRPr="00276AFC" w:rsidRDefault="00276AFC" w:rsidP="00276AFC"/>
        <w:p w14:paraId="2B18008E" w14:textId="4C19146E" w:rsidR="00351599" w:rsidRDefault="00351599" w:rsidP="00E523C3">
          <w:pPr>
            <w:pStyle w:val="En-ttedetabledesmatires"/>
            <w:rPr>
              <w:lang w:bidi="fr-FR"/>
            </w:rPr>
          </w:pPr>
        </w:p>
        <w:p w14:paraId="52DA02A1" w14:textId="20FD3960" w:rsidR="00351599" w:rsidRDefault="00276AFC" w:rsidP="00E523C3">
          <w:pPr>
            <w:pStyle w:val="En-ttedetabledesmatires"/>
            <w:rPr>
              <w:lang w:bidi="fr-FR"/>
            </w:rPr>
          </w:pPr>
          <w:r>
            <w:rPr>
              <w:noProof/>
              <w:lang w:bidi="fr-FR"/>
            </w:rPr>
            <w:drawing>
              <wp:anchor distT="0" distB="0" distL="114300" distR="114300" simplePos="0" relativeHeight="251645952" behindDoc="1" locked="0" layoutInCell="1" allowOverlap="1" wp14:anchorId="53C700A0" wp14:editId="12149C54">
                <wp:simplePos x="0" y="0"/>
                <wp:positionH relativeFrom="column">
                  <wp:posOffset>756447</wp:posOffset>
                </wp:positionH>
                <wp:positionV relativeFrom="page">
                  <wp:posOffset>1246077</wp:posOffset>
                </wp:positionV>
                <wp:extent cx="4810125" cy="5956300"/>
                <wp:effectExtent l="0" t="0" r="9525" b="63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rotWithShape="1">
                        <a:blip r:embed="rId20"/>
                        <a:srcRect t="7129"/>
                        <a:stretch/>
                      </pic:blipFill>
                      <pic:spPr bwMode="auto">
                        <a:xfrm>
                          <a:off x="0" y="0"/>
                          <a:ext cx="4810125" cy="5956300"/>
                        </a:xfrm>
                        <a:prstGeom prst="rect">
                          <a:avLst/>
                        </a:prstGeom>
                        <a:ln>
                          <a:noFill/>
                        </a:ln>
                        <a:effectLst>
                          <a:softEdge rad="63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A3B96D" w14:textId="343A29D8" w:rsidR="00351599" w:rsidRDefault="00351599" w:rsidP="00E523C3">
          <w:pPr>
            <w:pStyle w:val="En-ttedetabledesmatires"/>
            <w:rPr>
              <w:lang w:bidi="fr-FR"/>
            </w:rPr>
          </w:pPr>
        </w:p>
        <w:p w14:paraId="740D4364" w14:textId="77777777" w:rsidR="00351599" w:rsidRDefault="00351599" w:rsidP="00E523C3">
          <w:pPr>
            <w:pStyle w:val="En-ttedetabledesmatires"/>
            <w:rPr>
              <w:lang w:bidi="fr-FR"/>
            </w:rPr>
          </w:pPr>
        </w:p>
        <w:p w14:paraId="3BDF4765" w14:textId="77777777" w:rsidR="00351599" w:rsidRDefault="00351599" w:rsidP="00E523C3">
          <w:pPr>
            <w:pStyle w:val="En-ttedetabledesmatires"/>
            <w:rPr>
              <w:lang w:bidi="fr-FR"/>
            </w:rPr>
          </w:pPr>
        </w:p>
        <w:p w14:paraId="7FC2AF1A" w14:textId="77777777" w:rsidR="00351599" w:rsidRDefault="00351599" w:rsidP="00E523C3">
          <w:pPr>
            <w:pStyle w:val="En-ttedetabledesmatires"/>
            <w:rPr>
              <w:lang w:bidi="fr-FR"/>
            </w:rPr>
          </w:pPr>
        </w:p>
        <w:p w14:paraId="6AC4683C" w14:textId="77777777" w:rsidR="00351599" w:rsidRDefault="00351599" w:rsidP="00E523C3">
          <w:pPr>
            <w:pStyle w:val="En-ttedetabledesmatires"/>
            <w:rPr>
              <w:lang w:bidi="fr-FR"/>
            </w:rPr>
          </w:pPr>
        </w:p>
        <w:p w14:paraId="0BDFC64D" w14:textId="77777777" w:rsidR="00351599" w:rsidRDefault="00351599" w:rsidP="00E523C3">
          <w:pPr>
            <w:pStyle w:val="En-ttedetabledesmatires"/>
            <w:rPr>
              <w:lang w:bidi="fr-FR"/>
            </w:rPr>
          </w:pPr>
        </w:p>
        <w:p w14:paraId="22C73F3B" w14:textId="77777777" w:rsidR="00351599" w:rsidRDefault="00351599" w:rsidP="00E523C3">
          <w:pPr>
            <w:pStyle w:val="En-ttedetabledesmatires"/>
            <w:rPr>
              <w:lang w:bidi="fr-FR"/>
            </w:rPr>
          </w:pPr>
        </w:p>
        <w:p w14:paraId="50D18A4E" w14:textId="77777777" w:rsidR="00351599" w:rsidRDefault="00351599" w:rsidP="00E523C3">
          <w:pPr>
            <w:pStyle w:val="En-ttedetabledesmatires"/>
            <w:rPr>
              <w:lang w:bidi="fr-FR"/>
            </w:rPr>
          </w:pPr>
        </w:p>
        <w:p w14:paraId="11B3C44E" w14:textId="77777777" w:rsidR="00351599" w:rsidRDefault="00351599" w:rsidP="00E523C3">
          <w:pPr>
            <w:pStyle w:val="En-ttedetabledesmatires"/>
            <w:rPr>
              <w:lang w:bidi="fr-FR"/>
            </w:rPr>
          </w:pPr>
        </w:p>
        <w:p w14:paraId="387EA261" w14:textId="77777777" w:rsidR="00351599" w:rsidRDefault="00351599" w:rsidP="00E523C3">
          <w:pPr>
            <w:pStyle w:val="En-ttedetabledesmatires"/>
            <w:rPr>
              <w:lang w:bidi="fr-FR"/>
            </w:rPr>
          </w:pPr>
        </w:p>
        <w:p w14:paraId="6D2825FF" w14:textId="77777777" w:rsidR="00351599" w:rsidRDefault="00351599" w:rsidP="00E523C3">
          <w:pPr>
            <w:pStyle w:val="En-ttedetabledesmatires"/>
            <w:rPr>
              <w:lang w:bidi="fr-FR"/>
            </w:rPr>
          </w:pPr>
        </w:p>
        <w:p w14:paraId="3846A1C5" w14:textId="77777777" w:rsidR="00351599" w:rsidRDefault="00351599" w:rsidP="00E523C3">
          <w:pPr>
            <w:pStyle w:val="En-ttedetabledesmatires"/>
            <w:rPr>
              <w:lang w:bidi="fr-FR"/>
            </w:rPr>
          </w:pPr>
        </w:p>
        <w:p w14:paraId="08B8DF68" w14:textId="77777777" w:rsidR="00351599" w:rsidRDefault="00351599" w:rsidP="00E523C3">
          <w:pPr>
            <w:pStyle w:val="En-ttedetabledesmatires"/>
            <w:rPr>
              <w:lang w:bidi="fr-FR"/>
            </w:rPr>
          </w:pPr>
        </w:p>
        <w:p w14:paraId="375F4E48" w14:textId="77777777" w:rsidR="00351599" w:rsidRDefault="00351599" w:rsidP="00E523C3">
          <w:pPr>
            <w:pStyle w:val="En-ttedetabledesmatires"/>
            <w:rPr>
              <w:lang w:bidi="fr-FR"/>
            </w:rPr>
          </w:pPr>
        </w:p>
        <w:p w14:paraId="5E4AEE28" w14:textId="77777777" w:rsidR="00351599" w:rsidRDefault="00351599" w:rsidP="00E523C3">
          <w:pPr>
            <w:pStyle w:val="En-ttedetabledesmatires"/>
            <w:rPr>
              <w:lang w:bidi="fr-FR"/>
            </w:rPr>
          </w:pPr>
        </w:p>
        <w:p w14:paraId="7B9F51BD" w14:textId="77777777" w:rsidR="00351599" w:rsidRDefault="00351599" w:rsidP="00E523C3">
          <w:pPr>
            <w:pStyle w:val="En-ttedetabledesmatires"/>
            <w:rPr>
              <w:lang w:bidi="fr-FR"/>
            </w:rPr>
          </w:pPr>
        </w:p>
        <w:p w14:paraId="2A0FBE5E" w14:textId="77777777" w:rsidR="00351599" w:rsidRDefault="00351599" w:rsidP="00E523C3">
          <w:pPr>
            <w:pStyle w:val="En-ttedetabledesmatires"/>
            <w:rPr>
              <w:lang w:bidi="fr-FR"/>
            </w:rPr>
          </w:pPr>
        </w:p>
        <w:p w14:paraId="3906D59F" w14:textId="77777777" w:rsidR="00351599" w:rsidRDefault="00351599" w:rsidP="00E523C3">
          <w:pPr>
            <w:pStyle w:val="En-ttedetabledesmatires"/>
            <w:rPr>
              <w:lang w:bidi="fr-FR"/>
            </w:rPr>
          </w:pPr>
        </w:p>
        <w:p w14:paraId="563DF473" w14:textId="77777777" w:rsidR="00351599" w:rsidRDefault="00351599" w:rsidP="00E523C3">
          <w:pPr>
            <w:pStyle w:val="En-ttedetabledesmatires"/>
            <w:rPr>
              <w:lang w:bidi="fr-FR"/>
            </w:rPr>
          </w:pPr>
        </w:p>
        <w:p w14:paraId="21D7C8C1" w14:textId="77777777" w:rsidR="00E523C3" w:rsidRDefault="00562811" w:rsidP="00E523C3">
          <w:pPr>
            <w:pStyle w:val="En-ttedetabledesmatires"/>
          </w:pPr>
          <w:r>
            <w:rPr>
              <w:noProof/>
              <w:lang w:bidi="fr-FR"/>
            </w:rPr>
            <mc:AlternateContent>
              <mc:Choice Requires="wps">
                <w:drawing>
                  <wp:anchor distT="0" distB="0" distL="114300" distR="114300" simplePos="0" relativeHeight="251643903" behindDoc="1" locked="0" layoutInCell="1" allowOverlap="1" wp14:anchorId="2A67EDDE" wp14:editId="16B65E0A">
                    <wp:simplePos x="0" y="0"/>
                    <wp:positionH relativeFrom="column">
                      <wp:posOffset>-760095</wp:posOffset>
                    </wp:positionH>
                    <wp:positionV relativeFrom="page">
                      <wp:posOffset>0</wp:posOffset>
                    </wp:positionV>
                    <wp:extent cx="7836535" cy="10687050"/>
                    <wp:effectExtent l="0" t="0" r="0" b="0"/>
                    <wp:wrapNone/>
                    <wp:docPr id="31" name="Rectangle 31" descr="arrière-plan de contenu de page en couleur"/>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95546" id="Rectangle 31" o:spid="_x0000_s1026" alt="arrière-plan de contenu de page en couleur" style="position:absolute;margin-left:-59.85pt;margin-top:0;width:617.05pt;height:841.5pt;z-index:-25167257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" fillcolor="#f3d569 [3204]" stroked="f" strokeweight="2pt">
                    <w10:wrap anchory="page"/>
                  </v:rect>
                </w:pict>
              </mc:Fallback>
            </mc:AlternateContent>
          </w:r>
          <w:r w:rsidR="00D476F7">
            <w:rPr>
              <w:lang w:bidi="fr-FR"/>
            </w:rPr>
            <w:t>TABLE DES MATIÈRES</w:t>
          </w:r>
        </w:p>
        <w:p w14:paraId="524E08CA" w14:textId="5E6762B8" w:rsidR="00226BD7" w:rsidRDefault="00E523C3">
          <w:pPr>
            <w:pStyle w:val="TM1"/>
            <w:rPr>
              <w:rFonts w:eastAsiaTheme="minorEastAsia"/>
              <w:color w:val="auto"/>
              <w:kern w:val="0"/>
              <w:sz w:val="22"/>
              <w:szCs w:val="22"/>
            </w:rPr>
          </w:pPr>
          <w:r>
            <w:rPr>
              <w:lang w:bidi="fr-FR"/>
            </w:rPr>
            <w:fldChar w:fldCharType="begin"/>
          </w:r>
          <w:r>
            <w:rPr>
              <w:lang w:bidi="fr-FR"/>
            </w:rPr>
            <w:instrText xml:space="preserve"> TOC \o "1-3" \h \z \u </w:instrText>
          </w:r>
          <w:r>
            <w:rPr>
              <w:lang w:bidi="fr-FR"/>
            </w:rPr>
            <w:fldChar w:fldCharType="separate"/>
          </w:r>
          <w:hyperlink w:anchor="_Toc107063934" w:history="1">
            <w:r w:rsidR="00226BD7" w:rsidRPr="00692F49">
              <w:rPr>
                <w:rStyle w:val="Lienhypertexte"/>
                <w:lang w:bidi="fr-FR"/>
              </w:rPr>
              <w:t>Avant de commencer</w:t>
            </w:r>
            <w:r w:rsidR="00226BD7">
              <w:rPr>
                <w:webHidden/>
              </w:rPr>
              <w:tab/>
            </w:r>
            <w:r w:rsidR="00226BD7">
              <w:rPr>
                <w:webHidden/>
              </w:rPr>
              <w:fldChar w:fldCharType="begin"/>
            </w:r>
            <w:r w:rsidR="00226BD7">
              <w:rPr>
                <w:webHidden/>
              </w:rPr>
              <w:instrText xml:space="preserve"> PAGEREF _Toc107063934 \h </w:instrText>
            </w:r>
            <w:r w:rsidR="00226BD7">
              <w:rPr>
                <w:webHidden/>
              </w:rPr>
            </w:r>
            <w:r w:rsidR="00226BD7">
              <w:rPr>
                <w:webHidden/>
              </w:rPr>
              <w:fldChar w:fldCharType="separate"/>
            </w:r>
            <w:r w:rsidR="00226BD7">
              <w:rPr>
                <w:webHidden/>
              </w:rPr>
              <w:t>3</w:t>
            </w:r>
            <w:r w:rsidR="00226BD7">
              <w:rPr>
                <w:webHidden/>
              </w:rPr>
              <w:fldChar w:fldCharType="end"/>
            </w:r>
          </w:hyperlink>
        </w:p>
        <w:p w14:paraId="16B4214D" w14:textId="0EE8B3EA" w:rsidR="00226BD7" w:rsidRDefault="00226BD7">
          <w:pPr>
            <w:pStyle w:val="TM2"/>
            <w:tabs>
              <w:tab w:val="right" w:leader="underscore" w:pos="9592"/>
            </w:tabs>
            <w:rPr>
              <w:rFonts w:eastAsiaTheme="minorEastAsia"/>
              <w:noProof/>
              <w:color w:val="auto"/>
              <w:sz w:val="22"/>
              <w:szCs w:val="22"/>
            </w:rPr>
          </w:pPr>
          <w:hyperlink w:anchor="_Toc107063935" w:history="1">
            <w:r w:rsidRPr="00692F49">
              <w:rPr>
                <w:rStyle w:val="Lienhypertexte"/>
                <w:noProof/>
                <w:lang w:bidi="fr-FR"/>
              </w:rPr>
              <w:t>Introduction</w:t>
            </w:r>
            <w:r>
              <w:rPr>
                <w:noProof/>
                <w:webHidden/>
              </w:rPr>
              <w:tab/>
            </w:r>
            <w:r>
              <w:rPr>
                <w:noProof/>
                <w:webHidden/>
              </w:rPr>
              <w:fldChar w:fldCharType="begin"/>
            </w:r>
            <w:r>
              <w:rPr>
                <w:noProof/>
                <w:webHidden/>
              </w:rPr>
              <w:instrText xml:space="preserve"> PAGEREF _Toc107063935 \h </w:instrText>
            </w:r>
            <w:r>
              <w:rPr>
                <w:noProof/>
                <w:webHidden/>
              </w:rPr>
            </w:r>
            <w:r>
              <w:rPr>
                <w:noProof/>
                <w:webHidden/>
              </w:rPr>
              <w:fldChar w:fldCharType="separate"/>
            </w:r>
            <w:r>
              <w:rPr>
                <w:noProof/>
                <w:webHidden/>
              </w:rPr>
              <w:t>3</w:t>
            </w:r>
            <w:r>
              <w:rPr>
                <w:noProof/>
                <w:webHidden/>
              </w:rPr>
              <w:fldChar w:fldCharType="end"/>
            </w:r>
          </w:hyperlink>
        </w:p>
        <w:p w14:paraId="176E3A60" w14:textId="2C9D7F4F" w:rsidR="00226BD7" w:rsidRDefault="00226BD7">
          <w:pPr>
            <w:pStyle w:val="TM2"/>
            <w:tabs>
              <w:tab w:val="right" w:leader="underscore" w:pos="9592"/>
            </w:tabs>
            <w:rPr>
              <w:rFonts w:eastAsiaTheme="minorEastAsia"/>
              <w:noProof/>
              <w:color w:val="auto"/>
              <w:sz w:val="22"/>
              <w:szCs w:val="22"/>
            </w:rPr>
          </w:pPr>
          <w:hyperlink w:anchor="_Toc107063936" w:history="1">
            <w:r w:rsidRPr="00692F49">
              <w:rPr>
                <w:rStyle w:val="Lienhypertexte"/>
                <w:noProof/>
              </w:rPr>
              <w:t>Composants prérequis</w:t>
            </w:r>
            <w:r>
              <w:rPr>
                <w:noProof/>
                <w:webHidden/>
              </w:rPr>
              <w:tab/>
            </w:r>
            <w:r>
              <w:rPr>
                <w:noProof/>
                <w:webHidden/>
              </w:rPr>
              <w:fldChar w:fldCharType="begin"/>
            </w:r>
            <w:r>
              <w:rPr>
                <w:noProof/>
                <w:webHidden/>
              </w:rPr>
              <w:instrText xml:space="preserve"> PAGEREF _Toc107063936 \h </w:instrText>
            </w:r>
            <w:r>
              <w:rPr>
                <w:noProof/>
                <w:webHidden/>
              </w:rPr>
            </w:r>
            <w:r>
              <w:rPr>
                <w:noProof/>
                <w:webHidden/>
              </w:rPr>
              <w:fldChar w:fldCharType="separate"/>
            </w:r>
            <w:r>
              <w:rPr>
                <w:noProof/>
                <w:webHidden/>
              </w:rPr>
              <w:t>3</w:t>
            </w:r>
            <w:r>
              <w:rPr>
                <w:noProof/>
                <w:webHidden/>
              </w:rPr>
              <w:fldChar w:fldCharType="end"/>
            </w:r>
          </w:hyperlink>
        </w:p>
        <w:p w14:paraId="7AC23F93" w14:textId="628604C3" w:rsidR="00226BD7" w:rsidRDefault="00226BD7">
          <w:pPr>
            <w:pStyle w:val="TM2"/>
            <w:tabs>
              <w:tab w:val="right" w:leader="underscore" w:pos="9592"/>
            </w:tabs>
            <w:rPr>
              <w:rFonts w:eastAsiaTheme="minorEastAsia"/>
              <w:noProof/>
              <w:color w:val="auto"/>
              <w:sz w:val="22"/>
              <w:szCs w:val="22"/>
            </w:rPr>
          </w:pPr>
          <w:hyperlink w:anchor="_Toc107063937" w:history="1">
            <w:r w:rsidRPr="00692F49">
              <w:rPr>
                <w:rStyle w:val="Lienhypertexte"/>
                <w:noProof/>
              </w:rPr>
              <w:t>Consigne de sécurité</w:t>
            </w:r>
            <w:r>
              <w:rPr>
                <w:noProof/>
                <w:webHidden/>
              </w:rPr>
              <w:tab/>
            </w:r>
            <w:r>
              <w:rPr>
                <w:noProof/>
                <w:webHidden/>
              </w:rPr>
              <w:fldChar w:fldCharType="begin"/>
            </w:r>
            <w:r>
              <w:rPr>
                <w:noProof/>
                <w:webHidden/>
              </w:rPr>
              <w:instrText xml:space="preserve"> PAGEREF _Toc107063937 \h </w:instrText>
            </w:r>
            <w:r>
              <w:rPr>
                <w:noProof/>
                <w:webHidden/>
              </w:rPr>
            </w:r>
            <w:r>
              <w:rPr>
                <w:noProof/>
                <w:webHidden/>
              </w:rPr>
              <w:fldChar w:fldCharType="separate"/>
            </w:r>
            <w:r>
              <w:rPr>
                <w:noProof/>
                <w:webHidden/>
              </w:rPr>
              <w:t>4</w:t>
            </w:r>
            <w:r>
              <w:rPr>
                <w:noProof/>
                <w:webHidden/>
              </w:rPr>
              <w:fldChar w:fldCharType="end"/>
            </w:r>
          </w:hyperlink>
        </w:p>
        <w:p w14:paraId="090DEE48" w14:textId="762327E5" w:rsidR="00226BD7" w:rsidRDefault="00226BD7">
          <w:pPr>
            <w:pStyle w:val="TM1"/>
            <w:rPr>
              <w:rFonts w:eastAsiaTheme="minorEastAsia"/>
              <w:color w:val="auto"/>
              <w:kern w:val="0"/>
              <w:sz w:val="22"/>
              <w:szCs w:val="22"/>
            </w:rPr>
          </w:pPr>
          <w:hyperlink w:anchor="_Toc107063938" w:history="1">
            <w:r w:rsidRPr="00692F49">
              <w:rPr>
                <w:rStyle w:val="Lienhypertexte"/>
              </w:rPr>
              <w:t>ETAPE 1 : Impression 3D</w:t>
            </w:r>
            <w:r>
              <w:rPr>
                <w:webHidden/>
              </w:rPr>
              <w:tab/>
            </w:r>
            <w:r>
              <w:rPr>
                <w:webHidden/>
              </w:rPr>
              <w:fldChar w:fldCharType="begin"/>
            </w:r>
            <w:r>
              <w:rPr>
                <w:webHidden/>
              </w:rPr>
              <w:instrText xml:space="preserve"> PAGEREF _Toc107063938 \h </w:instrText>
            </w:r>
            <w:r>
              <w:rPr>
                <w:webHidden/>
              </w:rPr>
            </w:r>
            <w:r>
              <w:rPr>
                <w:webHidden/>
              </w:rPr>
              <w:fldChar w:fldCharType="separate"/>
            </w:r>
            <w:r>
              <w:rPr>
                <w:webHidden/>
              </w:rPr>
              <w:t>4</w:t>
            </w:r>
            <w:r>
              <w:rPr>
                <w:webHidden/>
              </w:rPr>
              <w:fldChar w:fldCharType="end"/>
            </w:r>
          </w:hyperlink>
        </w:p>
        <w:p w14:paraId="767AE7A4" w14:textId="6532ED57" w:rsidR="00226BD7" w:rsidRDefault="00226BD7">
          <w:pPr>
            <w:pStyle w:val="TM2"/>
            <w:tabs>
              <w:tab w:val="left" w:pos="660"/>
              <w:tab w:val="right" w:leader="underscore" w:pos="9592"/>
            </w:tabs>
            <w:rPr>
              <w:rFonts w:eastAsiaTheme="minorEastAsia"/>
              <w:noProof/>
              <w:color w:val="auto"/>
              <w:sz w:val="22"/>
              <w:szCs w:val="22"/>
            </w:rPr>
          </w:pPr>
          <w:hyperlink w:anchor="_Toc107063939" w:history="1">
            <w:r w:rsidRPr="00692F49">
              <w:rPr>
                <w:rStyle w:val="Lienhypertexte"/>
                <w:noProof/>
              </w:rPr>
              <w:t>1.</w:t>
            </w:r>
            <w:r>
              <w:rPr>
                <w:rFonts w:eastAsiaTheme="minorEastAsia"/>
                <w:noProof/>
                <w:color w:val="auto"/>
                <w:sz w:val="22"/>
                <w:szCs w:val="22"/>
              </w:rPr>
              <w:tab/>
            </w:r>
            <w:r w:rsidRPr="00692F49">
              <w:rPr>
                <w:rStyle w:val="Lienhypertexte"/>
                <w:noProof/>
              </w:rPr>
              <w:t>Le boitier</w:t>
            </w:r>
            <w:r>
              <w:rPr>
                <w:noProof/>
                <w:webHidden/>
              </w:rPr>
              <w:tab/>
            </w:r>
            <w:r>
              <w:rPr>
                <w:noProof/>
                <w:webHidden/>
              </w:rPr>
              <w:fldChar w:fldCharType="begin"/>
            </w:r>
            <w:r>
              <w:rPr>
                <w:noProof/>
                <w:webHidden/>
              </w:rPr>
              <w:instrText xml:space="preserve"> PAGEREF _Toc107063939 \h </w:instrText>
            </w:r>
            <w:r>
              <w:rPr>
                <w:noProof/>
                <w:webHidden/>
              </w:rPr>
            </w:r>
            <w:r>
              <w:rPr>
                <w:noProof/>
                <w:webHidden/>
              </w:rPr>
              <w:fldChar w:fldCharType="separate"/>
            </w:r>
            <w:r>
              <w:rPr>
                <w:noProof/>
                <w:webHidden/>
              </w:rPr>
              <w:t>5</w:t>
            </w:r>
            <w:r>
              <w:rPr>
                <w:noProof/>
                <w:webHidden/>
              </w:rPr>
              <w:fldChar w:fldCharType="end"/>
            </w:r>
          </w:hyperlink>
        </w:p>
        <w:p w14:paraId="64157437" w14:textId="02B809BF" w:rsidR="00226BD7" w:rsidRDefault="00226BD7">
          <w:pPr>
            <w:pStyle w:val="TM2"/>
            <w:tabs>
              <w:tab w:val="left" w:pos="660"/>
              <w:tab w:val="right" w:leader="underscore" w:pos="9592"/>
            </w:tabs>
            <w:rPr>
              <w:rFonts w:eastAsiaTheme="minorEastAsia"/>
              <w:noProof/>
              <w:color w:val="auto"/>
              <w:sz w:val="22"/>
              <w:szCs w:val="22"/>
            </w:rPr>
          </w:pPr>
          <w:hyperlink w:anchor="_Toc107063940" w:history="1">
            <w:r w:rsidRPr="00692F49">
              <w:rPr>
                <w:rStyle w:val="Lienhypertexte"/>
                <w:noProof/>
              </w:rPr>
              <w:t>2.</w:t>
            </w:r>
            <w:r>
              <w:rPr>
                <w:rFonts w:eastAsiaTheme="minorEastAsia"/>
                <w:noProof/>
                <w:color w:val="auto"/>
                <w:sz w:val="22"/>
                <w:szCs w:val="22"/>
              </w:rPr>
              <w:tab/>
            </w:r>
            <w:r w:rsidRPr="00692F49">
              <w:rPr>
                <w:rStyle w:val="Lienhypertexte"/>
                <w:noProof/>
              </w:rPr>
              <w:t>Le couvercle</w:t>
            </w:r>
            <w:r>
              <w:rPr>
                <w:noProof/>
                <w:webHidden/>
              </w:rPr>
              <w:tab/>
            </w:r>
            <w:r>
              <w:rPr>
                <w:noProof/>
                <w:webHidden/>
              </w:rPr>
              <w:fldChar w:fldCharType="begin"/>
            </w:r>
            <w:r>
              <w:rPr>
                <w:noProof/>
                <w:webHidden/>
              </w:rPr>
              <w:instrText xml:space="preserve"> PAGEREF _Toc107063940 \h </w:instrText>
            </w:r>
            <w:r>
              <w:rPr>
                <w:noProof/>
                <w:webHidden/>
              </w:rPr>
            </w:r>
            <w:r>
              <w:rPr>
                <w:noProof/>
                <w:webHidden/>
              </w:rPr>
              <w:fldChar w:fldCharType="separate"/>
            </w:r>
            <w:r>
              <w:rPr>
                <w:noProof/>
                <w:webHidden/>
              </w:rPr>
              <w:t>5</w:t>
            </w:r>
            <w:r>
              <w:rPr>
                <w:noProof/>
                <w:webHidden/>
              </w:rPr>
              <w:fldChar w:fldCharType="end"/>
            </w:r>
          </w:hyperlink>
        </w:p>
        <w:p w14:paraId="261842B7" w14:textId="21ABD8B7" w:rsidR="00226BD7" w:rsidRDefault="00226BD7">
          <w:pPr>
            <w:pStyle w:val="TM2"/>
            <w:tabs>
              <w:tab w:val="left" w:pos="660"/>
              <w:tab w:val="right" w:leader="underscore" w:pos="9592"/>
            </w:tabs>
            <w:rPr>
              <w:rFonts w:eastAsiaTheme="minorEastAsia"/>
              <w:noProof/>
              <w:color w:val="auto"/>
              <w:sz w:val="22"/>
              <w:szCs w:val="22"/>
            </w:rPr>
          </w:pPr>
          <w:hyperlink w:anchor="_Toc107063941" w:history="1">
            <w:r w:rsidRPr="00692F49">
              <w:rPr>
                <w:rStyle w:val="Lienhypertexte"/>
                <w:noProof/>
              </w:rPr>
              <w:t>3.</w:t>
            </w:r>
            <w:r>
              <w:rPr>
                <w:rFonts w:eastAsiaTheme="minorEastAsia"/>
                <w:noProof/>
                <w:color w:val="auto"/>
                <w:sz w:val="22"/>
                <w:szCs w:val="22"/>
              </w:rPr>
              <w:tab/>
            </w:r>
            <w:r w:rsidRPr="00692F49">
              <w:rPr>
                <w:rStyle w:val="Lienhypertexte"/>
                <w:noProof/>
              </w:rPr>
              <w:t>Boitier batterie</w:t>
            </w:r>
            <w:r>
              <w:rPr>
                <w:noProof/>
                <w:webHidden/>
              </w:rPr>
              <w:tab/>
            </w:r>
            <w:r>
              <w:rPr>
                <w:noProof/>
                <w:webHidden/>
              </w:rPr>
              <w:fldChar w:fldCharType="begin"/>
            </w:r>
            <w:r>
              <w:rPr>
                <w:noProof/>
                <w:webHidden/>
              </w:rPr>
              <w:instrText xml:space="preserve"> PAGEREF _Toc107063941 \h </w:instrText>
            </w:r>
            <w:r>
              <w:rPr>
                <w:noProof/>
                <w:webHidden/>
              </w:rPr>
            </w:r>
            <w:r>
              <w:rPr>
                <w:noProof/>
                <w:webHidden/>
              </w:rPr>
              <w:fldChar w:fldCharType="separate"/>
            </w:r>
            <w:r>
              <w:rPr>
                <w:noProof/>
                <w:webHidden/>
              </w:rPr>
              <w:t>5</w:t>
            </w:r>
            <w:r>
              <w:rPr>
                <w:noProof/>
                <w:webHidden/>
              </w:rPr>
              <w:fldChar w:fldCharType="end"/>
            </w:r>
          </w:hyperlink>
        </w:p>
        <w:p w14:paraId="0BC42D11" w14:textId="0CCCDDC3" w:rsidR="00226BD7" w:rsidRDefault="00226BD7">
          <w:pPr>
            <w:pStyle w:val="TM1"/>
            <w:rPr>
              <w:rFonts w:eastAsiaTheme="minorEastAsia"/>
              <w:color w:val="auto"/>
              <w:kern w:val="0"/>
              <w:sz w:val="22"/>
              <w:szCs w:val="22"/>
            </w:rPr>
          </w:pPr>
          <w:hyperlink w:anchor="_Toc107063942" w:history="1">
            <w:r w:rsidRPr="00692F49">
              <w:rPr>
                <w:rStyle w:val="Lienhypertexte"/>
              </w:rPr>
              <w:t>ETAPE 2 : Assemblage</w:t>
            </w:r>
            <w:r>
              <w:rPr>
                <w:webHidden/>
              </w:rPr>
              <w:tab/>
            </w:r>
            <w:r>
              <w:rPr>
                <w:webHidden/>
              </w:rPr>
              <w:fldChar w:fldCharType="begin"/>
            </w:r>
            <w:r>
              <w:rPr>
                <w:webHidden/>
              </w:rPr>
              <w:instrText xml:space="preserve"> PAGEREF _Toc107063942 \h </w:instrText>
            </w:r>
            <w:r>
              <w:rPr>
                <w:webHidden/>
              </w:rPr>
            </w:r>
            <w:r>
              <w:rPr>
                <w:webHidden/>
              </w:rPr>
              <w:fldChar w:fldCharType="separate"/>
            </w:r>
            <w:r>
              <w:rPr>
                <w:webHidden/>
              </w:rPr>
              <w:t>6</w:t>
            </w:r>
            <w:r>
              <w:rPr>
                <w:webHidden/>
              </w:rPr>
              <w:fldChar w:fldCharType="end"/>
            </w:r>
          </w:hyperlink>
        </w:p>
        <w:p w14:paraId="00019CB4" w14:textId="70682845" w:rsidR="00226BD7" w:rsidRDefault="00226BD7">
          <w:pPr>
            <w:pStyle w:val="TM1"/>
            <w:rPr>
              <w:rFonts w:eastAsiaTheme="minorEastAsia"/>
              <w:color w:val="auto"/>
              <w:kern w:val="0"/>
              <w:sz w:val="22"/>
              <w:szCs w:val="22"/>
            </w:rPr>
          </w:pPr>
          <w:hyperlink w:anchor="_Toc107063943" w:history="1">
            <w:r w:rsidRPr="00692F49">
              <w:rPr>
                <w:rStyle w:val="Lienhypertexte"/>
              </w:rPr>
              <w:t>ETAPE 3 : Configuration de la raspberry pi</w:t>
            </w:r>
            <w:r>
              <w:rPr>
                <w:webHidden/>
              </w:rPr>
              <w:tab/>
            </w:r>
            <w:r>
              <w:rPr>
                <w:webHidden/>
              </w:rPr>
              <w:fldChar w:fldCharType="begin"/>
            </w:r>
            <w:r>
              <w:rPr>
                <w:webHidden/>
              </w:rPr>
              <w:instrText xml:space="preserve"> PAGEREF _Toc107063943 \h </w:instrText>
            </w:r>
            <w:r>
              <w:rPr>
                <w:webHidden/>
              </w:rPr>
            </w:r>
            <w:r>
              <w:rPr>
                <w:webHidden/>
              </w:rPr>
              <w:fldChar w:fldCharType="separate"/>
            </w:r>
            <w:r>
              <w:rPr>
                <w:webHidden/>
              </w:rPr>
              <w:t>7</w:t>
            </w:r>
            <w:r>
              <w:rPr>
                <w:webHidden/>
              </w:rPr>
              <w:fldChar w:fldCharType="end"/>
            </w:r>
          </w:hyperlink>
        </w:p>
        <w:p w14:paraId="58E5495B" w14:textId="7FE9A480" w:rsidR="00226BD7" w:rsidRDefault="00226BD7">
          <w:pPr>
            <w:pStyle w:val="TM2"/>
            <w:tabs>
              <w:tab w:val="right" w:leader="underscore" w:pos="9592"/>
            </w:tabs>
            <w:rPr>
              <w:rFonts w:eastAsiaTheme="minorEastAsia"/>
              <w:noProof/>
              <w:color w:val="auto"/>
              <w:sz w:val="22"/>
              <w:szCs w:val="22"/>
            </w:rPr>
          </w:pPr>
          <w:hyperlink w:anchor="_Toc107063944" w:history="1">
            <w:r w:rsidRPr="00692F49">
              <w:rPr>
                <w:rStyle w:val="Lienhypertexte"/>
                <w:noProof/>
              </w:rPr>
              <w:t>Activation de l’I2C</w:t>
            </w:r>
            <w:r>
              <w:rPr>
                <w:noProof/>
                <w:webHidden/>
              </w:rPr>
              <w:tab/>
            </w:r>
            <w:r>
              <w:rPr>
                <w:noProof/>
                <w:webHidden/>
              </w:rPr>
              <w:fldChar w:fldCharType="begin"/>
            </w:r>
            <w:r>
              <w:rPr>
                <w:noProof/>
                <w:webHidden/>
              </w:rPr>
              <w:instrText xml:space="preserve"> PAGEREF _Toc107063944 \h </w:instrText>
            </w:r>
            <w:r>
              <w:rPr>
                <w:noProof/>
                <w:webHidden/>
              </w:rPr>
            </w:r>
            <w:r>
              <w:rPr>
                <w:noProof/>
                <w:webHidden/>
              </w:rPr>
              <w:fldChar w:fldCharType="separate"/>
            </w:r>
            <w:r>
              <w:rPr>
                <w:noProof/>
                <w:webHidden/>
              </w:rPr>
              <w:t>7</w:t>
            </w:r>
            <w:r>
              <w:rPr>
                <w:noProof/>
                <w:webHidden/>
              </w:rPr>
              <w:fldChar w:fldCharType="end"/>
            </w:r>
          </w:hyperlink>
        </w:p>
        <w:p w14:paraId="6F3C0917" w14:textId="596FBE8C" w:rsidR="00226BD7" w:rsidRDefault="00226BD7">
          <w:pPr>
            <w:pStyle w:val="TM2"/>
            <w:tabs>
              <w:tab w:val="right" w:leader="underscore" w:pos="9592"/>
            </w:tabs>
            <w:rPr>
              <w:rFonts w:eastAsiaTheme="minorEastAsia"/>
              <w:noProof/>
              <w:color w:val="auto"/>
              <w:sz w:val="22"/>
              <w:szCs w:val="22"/>
            </w:rPr>
          </w:pPr>
          <w:hyperlink w:anchor="_Toc107063945" w:history="1">
            <w:r w:rsidRPr="00692F49">
              <w:rPr>
                <w:rStyle w:val="Lienhypertexte"/>
                <w:noProof/>
              </w:rPr>
              <w:t>Installation du module Python pour le capteur Tof</w:t>
            </w:r>
            <w:r>
              <w:rPr>
                <w:noProof/>
                <w:webHidden/>
              </w:rPr>
              <w:tab/>
            </w:r>
            <w:r>
              <w:rPr>
                <w:noProof/>
                <w:webHidden/>
              </w:rPr>
              <w:fldChar w:fldCharType="begin"/>
            </w:r>
            <w:r>
              <w:rPr>
                <w:noProof/>
                <w:webHidden/>
              </w:rPr>
              <w:instrText xml:space="preserve"> PAGEREF _Toc107063945 \h </w:instrText>
            </w:r>
            <w:r>
              <w:rPr>
                <w:noProof/>
                <w:webHidden/>
              </w:rPr>
            </w:r>
            <w:r>
              <w:rPr>
                <w:noProof/>
                <w:webHidden/>
              </w:rPr>
              <w:fldChar w:fldCharType="separate"/>
            </w:r>
            <w:r>
              <w:rPr>
                <w:noProof/>
                <w:webHidden/>
              </w:rPr>
              <w:t>8</w:t>
            </w:r>
            <w:r>
              <w:rPr>
                <w:noProof/>
                <w:webHidden/>
              </w:rPr>
              <w:fldChar w:fldCharType="end"/>
            </w:r>
          </w:hyperlink>
        </w:p>
        <w:p w14:paraId="6D35A7AC" w14:textId="7DA2F10D" w:rsidR="00226BD7" w:rsidRDefault="00226BD7">
          <w:pPr>
            <w:pStyle w:val="TM2"/>
            <w:tabs>
              <w:tab w:val="right" w:leader="underscore" w:pos="9592"/>
            </w:tabs>
            <w:rPr>
              <w:rFonts w:eastAsiaTheme="minorEastAsia"/>
              <w:noProof/>
              <w:color w:val="auto"/>
              <w:sz w:val="22"/>
              <w:szCs w:val="22"/>
            </w:rPr>
          </w:pPr>
          <w:hyperlink w:anchor="_Toc107063946" w:history="1">
            <w:r w:rsidRPr="00692F49">
              <w:rPr>
                <w:rStyle w:val="Lienhypertexte"/>
                <w:noProof/>
              </w:rPr>
              <w:t>Téléchargement de l’application</w:t>
            </w:r>
            <w:r>
              <w:rPr>
                <w:noProof/>
                <w:webHidden/>
              </w:rPr>
              <w:tab/>
            </w:r>
            <w:r>
              <w:rPr>
                <w:noProof/>
                <w:webHidden/>
              </w:rPr>
              <w:fldChar w:fldCharType="begin"/>
            </w:r>
            <w:r>
              <w:rPr>
                <w:noProof/>
                <w:webHidden/>
              </w:rPr>
              <w:instrText xml:space="preserve"> PAGEREF _Toc107063946 \h </w:instrText>
            </w:r>
            <w:r>
              <w:rPr>
                <w:noProof/>
                <w:webHidden/>
              </w:rPr>
            </w:r>
            <w:r>
              <w:rPr>
                <w:noProof/>
                <w:webHidden/>
              </w:rPr>
              <w:fldChar w:fldCharType="separate"/>
            </w:r>
            <w:r>
              <w:rPr>
                <w:noProof/>
                <w:webHidden/>
              </w:rPr>
              <w:t>8</w:t>
            </w:r>
            <w:r>
              <w:rPr>
                <w:noProof/>
                <w:webHidden/>
              </w:rPr>
              <w:fldChar w:fldCharType="end"/>
            </w:r>
          </w:hyperlink>
        </w:p>
        <w:p w14:paraId="3E6E561D" w14:textId="087EAFA4" w:rsidR="00226BD7" w:rsidRDefault="00226BD7">
          <w:pPr>
            <w:pStyle w:val="TM1"/>
            <w:rPr>
              <w:rFonts w:eastAsiaTheme="minorEastAsia"/>
              <w:color w:val="auto"/>
              <w:kern w:val="0"/>
              <w:sz w:val="22"/>
              <w:szCs w:val="22"/>
            </w:rPr>
          </w:pPr>
          <w:hyperlink w:anchor="_Toc107063947" w:history="1">
            <w:r w:rsidRPr="00692F49">
              <w:rPr>
                <w:rStyle w:val="Lienhypertexte"/>
              </w:rPr>
              <w:t>ETAPE 4 : utilisation du programme</w:t>
            </w:r>
            <w:r>
              <w:rPr>
                <w:webHidden/>
              </w:rPr>
              <w:tab/>
            </w:r>
            <w:r>
              <w:rPr>
                <w:webHidden/>
              </w:rPr>
              <w:fldChar w:fldCharType="begin"/>
            </w:r>
            <w:r>
              <w:rPr>
                <w:webHidden/>
              </w:rPr>
              <w:instrText xml:space="preserve"> PAGEREF _Toc107063947 \h </w:instrText>
            </w:r>
            <w:r>
              <w:rPr>
                <w:webHidden/>
              </w:rPr>
            </w:r>
            <w:r>
              <w:rPr>
                <w:webHidden/>
              </w:rPr>
              <w:fldChar w:fldCharType="separate"/>
            </w:r>
            <w:r>
              <w:rPr>
                <w:webHidden/>
              </w:rPr>
              <w:t>8</w:t>
            </w:r>
            <w:r>
              <w:rPr>
                <w:webHidden/>
              </w:rPr>
              <w:fldChar w:fldCharType="end"/>
            </w:r>
          </w:hyperlink>
        </w:p>
        <w:p w14:paraId="4DE31112" w14:textId="29EA6E47" w:rsidR="00E523C3" w:rsidRDefault="00E523C3">
          <w:r>
            <w:rPr>
              <w:b/>
              <w:noProof/>
              <w:lang w:bidi="fr-FR"/>
            </w:rPr>
            <w:fldChar w:fldCharType="end"/>
          </w:r>
        </w:p>
      </w:sdtContent>
    </w:sdt>
    <w:p w14:paraId="1B12D062" w14:textId="77777777" w:rsidR="00351599" w:rsidRDefault="00351599" w:rsidP="00E523C3">
      <w:pPr>
        <w:pStyle w:val="Titre1"/>
        <w:rPr>
          <w:lang w:bidi="fr-FR"/>
        </w:rPr>
      </w:pPr>
      <w:bookmarkStart w:id="0" w:name="_Hlk501114800"/>
    </w:p>
    <w:p w14:paraId="3BD10835" w14:textId="77777777" w:rsidR="00351599" w:rsidRDefault="00351599" w:rsidP="00E523C3">
      <w:pPr>
        <w:pStyle w:val="Titre1"/>
        <w:rPr>
          <w:lang w:bidi="fr-FR"/>
        </w:rPr>
      </w:pPr>
    </w:p>
    <w:p w14:paraId="5D34B377" w14:textId="77777777" w:rsidR="00351599" w:rsidRDefault="00351599" w:rsidP="00E523C3">
      <w:pPr>
        <w:pStyle w:val="Titre1"/>
        <w:rPr>
          <w:lang w:bidi="fr-FR"/>
        </w:rPr>
      </w:pPr>
    </w:p>
    <w:p w14:paraId="49D5D0BE" w14:textId="77777777" w:rsidR="00351599" w:rsidRDefault="00351599" w:rsidP="00E523C3">
      <w:pPr>
        <w:pStyle w:val="Titre1"/>
        <w:rPr>
          <w:lang w:bidi="fr-FR"/>
        </w:rPr>
      </w:pPr>
    </w:p>
    <w:p w14:paraId="2AB5F42C" w14:textId="77777777" w:rsidR="00351599" w:rsidRDefault="00351599" w:rsidP="00E523C3">
      <w:pPr>
        <w:pStyle w:val="Titre1"/>
        <w:rPr>
          <w:lang w:bidi="fr-FR"/>
        </w:rPr>
      </w:pPr>
    </w:p>
    <w:p w14:paraId="21650C16" w14:textId="77777777" w:rsidR="00351599" w:rsidRDefault="00351599" w:rsidP="00E523C3">
      <w:pPr>
        <w:pStyle w:val="Titre1"/>
        <w:rPr>
          <w:lang w:bidi="fr-FR"/>
        </w:rPr>
      </w:pPr>
    </w:p>
    <w:p w14:paraId="3C8D6223" w14:textId="77777777" w:rsidR="00351599" w:rsidRDefault="00351599" w:rsidP="00E523C3">
      <w:pPr>
        <w:pStyle w:val="Titre1"/>
        <w:rPr>
          <w:lang w:bidi="fr-FR"/>
        </w:rPr>
      </w:pPr>
    </w:p>
    <w:p w14:paraId="16FAB0C2" w14:textId="77777777" w:rsidR="00351599" w:rsidRDefault="00351599" w:rsidP="00E523C3">
      <w:pPr>
        <w:pStyle w:val="Titre1"/>
        <w:rPr>
          <w:lang w:bidi="fr-FR"/>
        </w:rPr>
      </w:pPr>
    </w:p>
    <w:p w14:paraId="2A5BC65D" w14:textId="77777777" w:rsidR="00562811" w:rsidRDefault="00562811" w:rsidP="00E523C3">
      <w:pPr>
        <w:pStyle w:val="Titre1"/>
        <w:rPr>
          <w:lang w:bidi="fr-FR"/>
        </w:rPr>
      </w:pPr>
    </w:p>
    <w:p w14:paraId="1DD5A6FE" w14:textId="77777777" w:rsidR="00562811" w:rsidRDefault="00562811" w:rsidP="00E523C3">
      <w:pPr>
        <w:pStyle w:val="Titre1"/>
        <w:rPr>
          <w:lang w:bidi="fr-FR"/>
        </w:rPr>
      </w:pPr>
    </w:p>
    <w:p w14:paraId="28742382" w14:textId="77777777" w:rsidR="00562811" w:rsidRDefault="00562811" w:rsidP="00E523C3">
      <w:pPr>
        <w:pStyle w:val="Titre1"/>
        <w:rPr>
          <w:lang w:bidi="fr-FR"/>
        </w:rPr>
      </w:pPr>
    </w:p>
    <w:p w14:paraId="65055494" w14:textId="05656DA4" w:rsidR="00184B35" w:rsidRDefault="001B0B30" w:rsidP="00E523C3">
      <w:pPr>
        <w:pStyle w:val="Titre1"/>
        <w:rPr>
          <w:lang w:bidi="fr-FR"/>
        </w:rPr>
      </w:pPr>
      <w:bookmarkStart w:id="1" w:name="_Toc107063934"/>
      <w:r>
        <w:rPr>
          <w:lang w:bidi="fr-FR"/>
        </w:rPr>
        <w:lastRenderedPageBreak/>
        <w:t xml:space="preserve">Avant </w:t>
      </w:r>
      <w:r w:rsidR="00B50875">
        <w:rPr>
          <w:lang w:bidi="fr-FR"/>
        </w:rPr>
        <w:t>de commencer</w:t>
      </w:r>
      <w:bookmarkEnd w:id="1"/>
    </w:p>
    <w:p w14:paraId="1F2BD74A" w14:textId="2941C519" w:rsidR="00E06414" w:rsidRDefault="00E06414" w:rsidP="00E06414">
      <w:pPr>
        <w:pStyle w:val="Titre2"/>
        <w:rPr>
          <w:lang w:bidi="fr-FR"/>
        </w:rPr>
      </w:pPr>
      <w:bookmarkStart w:id="2" w:name="_Toc107063935"/>
      <w:r>
        <w:rPr>
          <w:lang w:bidi="fr-FR"/>
        </w:rPr>
        <w:t>Introduction</w:t>
      </w:r>
      <w:bookmarkEnd w:id="2"/>
    </w:p>
    <w:p w14:paraId="0CE563DB" w14:textId="77777777" w:rsidR="00D3372A" w:rsidRDefault="00E06414" w:rsidP="00ED7E5A">
      <w:pPr>
        <w:jc w:val="both"/>
        <w:rPr>
          <w:lang w:bidi="fr-FR"/>
        </w:rPr>
      </w:pPr>
      <w:r>
        <w:rPr>
          <w:lang w:bidi="fr-FR"/>
        </w:rPr>
        <w:t xml:space="preserve">Ce projet a été réalisé par un groupe de la promo 2021-2022 des GEII. Le but du projet est d’instrumentaliser une pince </w:t>
      </w:r>
      <w:r w:rsidR="00C758CE">
        <w:rPr>
          <w:lang w:bidi="fr-FR"/>
        </w:rPr>
        <w:t xml:space="preserve">pour </w:t>
      </w:r>
      <w:r w:rsidR="00546090">
        <w:rPr>
          <w:lang w:bidi="fr-FR"/>
        </w:rPr>
        <w:t xml:space="preserve">avoir run retour d’information sur la saisie d’objet. Cette pince est actionnée par un bras robotique Stäubli TX40 qui se trouve dans la salle d’automatisme du bâtiment B. </w:t>
      </w:r>
      <w:r w:rsidR="00BC2DE2">
        <w:rPr>
          <w:lang w:bidi="fr-FR"/>
        </w:rPr>
        <w:t>L’ouverture et la fermeture des mors de la pince s’</w:t>
      </w:r>
      <w:r w:rsidR="004A7285">
        <w:rPr>
          <w:lang w:bidi="fr-FR"/>
        </w:rPr>
        <w:t>effectue</w:t>
      </w:r>
      <w:r w:rsidR="00BC2DE2">
        <w:rPr>
          <w:lang w:bidi="fr-FR"/>
        </w:rPr>
        <w:t xml:space="preserve"> grâce à de l’air comprimé. La commande de cette action se fait </w:t>
      </w:r>
      <w:r w:rsidR="00276AFC">
        <w:rPr>
          <w:lang w:bidi="fr-FR"/>
        </w:rPr>
        <w:t>via</w:t>
      </w:r>
      <w:r w:rsidR="00BC2DE2">
        <w:rPr>
          <w:lang w:bidi="fr-FR"/>
        </w:rPr>
        <w:t xml:space="preserve"> la télécommande du robot, sur 1 bouton. </w:t>
      </w:r>
    </w:p>
    <w:p w14:paraId="14BE0791" w14:textId="1C3EA202" w:rsidR="00D3372A" w:rsidRPr="00E06414" w:rsidRDefault="00BC2DE2" w:rsidP="00ED7E5A">
      <w:pPr>
        <w:jc w:val="both"/>
        <w:rPr>
          <w:lang w:bidi="fr-FR"/>
        </w:rPr>
      </w:pPr>
      <w:r>
        <w:rPr>
          <w:lang w:bidi="fr-FR"/>
        </w:rPr>
        <w:t xml:space="preserve">Le problème </w:t>
      </w:r>
      <w:r w:rsidR="004A7285">
        <w:rPr>
          <w:lang w:bidi="fr-FR"/>
        </w:rPr>
        <w:t xml:space="preserve">est que si </w:t>
      </w:r>
      <w:r w:rsidR="00276AFC">
        <w:rPr>
          <w:lang w:bidi="fr-FR"/>
        </w:rPr>
        <w:t>l’</w:t>
      </w:r>
      <w:r w:rsidR="004A7285">
        <w:rPr>
          <w:lang w:bidi="fr-FR"/>
        </w:rPr>
        <w:t xml:space="preserve">on programme ce robot pour réaliser des déplacements d’objets, le robot ne peux pas confirmer </w:t>
      </w:r>
      <w:r w:rsidR="002B4242">
        <w:rPr>
          <w:lang w:bidi="fr-FR"/>
        </w:rPr>
        <w:t xml:space="preserve">s’il est </w:t>
      </w:r>
      <w:r w:rsidR="00276AFC">
        <w:rPr>
          <w:lang w:bidi="fr-FR"/>
        </w:rPr>
        <w:t>en saisie d</w:t>
      </w:r>
      <w:r w:rsidR="004A7285">
        <w:rPr>
          <w:lang w:bidi="fr-FR"/>
        </w:rPr>
        <w:t xml:space="preserve">’objet. Or grâce à ce projet, notre système va pouvoir envoyer un signal d’état </w:t>
      </w:r>
      <w:r w:rsidR="00276AFC">
        <w:rPr>
          <w:lang w:bidi="fr-FR"/>
        </w:rPr>
        <w:t>instantané</w:t>
      </w:r>
      <w:r w:rsidR="004A7285">
        <w:rPr>
          <w:lang w:bidi="fr-FR"/>
        </w:rPr>
        <w:t xml:space="preserve"> de la pince</w:t>
      </w:r>
      <w:r w:rsidR="002B4242">
        <w:rPr>
          <w:lang w:bidi="fr-FR"/>
        </w:rPr>
        <w:t xml:space="preserve"> (fermé, ouvert, en prise)</w:t>
      </w:r>
      <w:r w:rsidR="004A7285">
        <w:rPr>
          <w:lang w:bidi="fr-FR"/>
        </w:rPr>
        <w:t xml:space="preserve"> au programme</w:t>
      </w:r>
      <w:r w:rsidR="00276AFC">
        <w:rPr>
          <w:lang w:bidi="fr-FR"/>
        </w:rPr>
        <w:t xml:space="preserve"> du robot. </w:t>
      </w:r>
      <w:r w:rsidR="00D3372A">
        <w:rPr>
          <w:lang w:bidi="fr-FR"/>
        </w:rPr>
        <w:t>L’état de la pince est déduit</w:t>
      </w:r>
      <w:r w:rsidR="001B3BD4">
        <w:rPr>
          <w:lang w:bidi="fr-FR"/>
        </w:rPr>
        <w:t xml:space="preserve"> par</w:t>
      </w:r>
      <w:r w:rsidR="00D3372A">
        <w:rPr>
          <w:lang w:bidi="fr-FR"/>
        </w:rPr>
        <w:t xml:space="preserve"> </w:t>
      </w:r>
      <w:r w:rsidR="001B3BD4">
        <w:rPr>
          <w:lang w:bidi="fr-FR"/>
        </w:rPr>
        <w:t>l</w:t>
      </w:r>
      <w:r w:rsidR="00D3372A">
        <w:rPr>
          <w:lang w:bidi="fr-FR"/>
        </w:rPr>
        <w:t>es mesures d’un capteur de distance</w:t>
      </w:r>
      <w:r w:rsidR="001B3BD4">
        <w:rPr>
          <w:lang w:bidi="fr-FR"/>
        </w:rPr>
        <w:t xml:space="preserve">. </w:t>
      </w:r>
      <w:r w:rsidR="007A6FEF">
        <w:rPr>
          <w:lang w:bidi="fr-FR"/>
        </w:rPr>
        <w:t xml:space="preserve">L’état est ensuite chiffré en 2 signaux électrique 24V qui sont envoyé au robot. Le tout est contrôlé par </w:t>
      </w:r>
      <w:r w:rsidR="00340325">
        <w:rPr>
          <w:lang w:bidi="fr-FR"/>
        </w:rPr>
        <w:t>un Raspberry Pi encastré</w:t>
      </w:r>
      <w:r w:rsidR="007A6FEF">
        <w:rPr>
          <w:lang w:bidi="fr-FR"/>
        </w:rPr>
        <w:t xml:space="preserve"> dans un boitier imprimé en 3D</w:t>
      </w:r>
      <w:r w:rsidR="00340325">
        <w:rPr>
          <w:lang w:bidi="fr-FR"/>
        </w:rPr>
        <w:t xml:space="preserve">. </w:t>
      </w:r>
    </w:p>
    <w:p w14:paraId="47C4AC42" w14:textId="2F5906C5" w:rsidR="00AE06E4" w:rsidRDefault="00F5606B" w:rsidP="00AE06E4">
      <w:pPr>
        <w:pStyle w:val="Titre2"/>
      </w:pPr>
      <w:bookmarkStart w:id="3" w:name="_Toc107063936"/>
      <w:bookmarkStart w:id="4" w:name="_Composants_prérequis"/>
      <w:bookmarkEnd w:id="0"/>
      <w:bookmarkEnd w:id="4"/>
      <w:r>
        <w:t>Composants prérequis</w:t>
      </w:r>
      <w:bookmarkEnd w:id="3"/>
      <w:r w:rsidR="00AE06E4" w:rsidRPr="00AE06E4">
        <w:t xml:space="preserve"> </w:t>
      </w:r>
    </w:p>
    <w:p w14:paraId="5F114C19" w14:textId="6CF4AF02" w:rsidR="00F5606B" w:rsidRDefault="00970AA8" w:rsidP="00F5606B">
      <w:r>
        <w:rPr>
          <w:noProof/>
        </w:rPr>
        <mc:AlternateContent>
          <mc:Choice Requires="wpg">
            <w:drawing>
              <wp:anchor distT="0" distB="0" distL="114300" distR="114300" simplePos="0" relativeHeight="251657216" behindDoc="0" locked="0" layoutInCell="1" allowOverlap="1" wp14:anchorId="592EDFA3" wp14:editId="6D425B0E">
                <wp:simplePos x="0" y="0"/>
                <wp:positionH relativeFrom="margin">
                  <wp:align>left</wp:align>
                </wp:positionH>
                <wp:positionV relativeFrom="paragraph">
                  <wp:posOffset>4445</wp:posOffset>
                </wp:positionV>
                <wp:extent cx="1936750" cy="1323975"/>
                <wp:effectExtent l="0" t="0" r="6350" b="9525"/>
                <wp:wrapSquare wrapText="bothSides"/>
                <wp:docPr id="19" name="Groupe 19"/>
                <wp:cNvGraphicFramePr/>
                <a:graphic xmlns:a="http://schemas.openxmlformats.org/drawingml/2006/main">
                  <a:graphicData uri="http://schemas.microsoft.com/office/word/2010/wordprocessingGroup">
                    <wpg:wgp>
                      <wpg:cNvGrpSpPr/>
                      <wpg:grpSpPr>
                        <a:xfrm>
                          <a:off x="0" y="0"/>
                          <a:ext cx="1936750" cy="1323975"/>
                          <a:chOff x="7315" y="-73152"/>
                          <a:chExt cx="1936949" cy="1324214"/>
                        </a:xfrm>
                      </wpg:grpSpPr>
                      <wps:wsp>
                        <wps:cNvPr id="217" name="Zone de texte 2"/>
                        <wps:cNvSpPr txBox="1">
                          <a:spLocks noChangeArrowheads="1"/>
                        </wps:cNvSpPr>
                        <wps:spPr bwMode="auto">
                          <a:xfrm>
                            <a:off x="7315" y="-73152"/>
                            <a:ext cx="1911985" cy="427355"/>
                          </a:xfrm>
                          <a:prstGeom prst="rect">
                            <a:avLst/>
                          </a:prstGeom>
                          <a:solidFill>
                            <a:srgbClr val="FFFFFF"/>
                          </a:solidFill>
                          <a:ln w="9525">
                            <a:noFill/>
                            <a:miter lim="800000"/>
                            <a:headEnd/>
                            <a:tailEnd/>
                          </a:ln>
                        </wps:spPr>
                        <wps:txbx>
                          <w:txbxContent>
                            <w:p w14:paraId="282EA58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sidRPr="00AE06E4">
                                <w:rPr>
                                  <w:rFonts w:asciiTheme="majorHAnsi" w:hAnsiTheme="majorHAnsi"/>
                                  <w:b/>
                                  <w:color w:val="3A3363" w:themeColor="text2"/>
                                  <w:sz w:val="28"/>
                                  <w:szCs w:val="36"/>
                                </w:rPr>
                                <w:t>Raspberry Pi 3</w:t>
                              </w:r>
                            </w:p>
                          </w:txbxContent>
                        </wps:txbx>
                        <wps:bodyPr rot="0" vert="horz" wrap="square" lIns="91440" tIns="45720" rIns="91440" bIns="45720" anchor="t" anchorCtr="0">
                          <a:spAutoFit/>
                        </wps:bodyPr>
                      </wps:wsp>
                      <pic:pic xmlns:pic="http://schemas.openxmlformats.org/drawingml/2006/picture">
                        <pic:nvPicPr>
                          <pic:cNvPr id="10" name="Image 10" descr="Raspberry Pi 3 Model B, Quad Core CPU 1.2 GHz, 1 GB RAM : Amazon.fr:  Informatiqu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37698" y="293944"/>
                            <a:ext cx="1606566" cy="95711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2EDFA3" id="Groupe 19" o:spid="_x0000_s1029" style="position:absolute;margin-left:0;margin-top:.35pt;width:152.5pt;height:104.25pt;z-index:251657216;mso-position-horizontal:left;mso-position-horizontal-relative:margin;mso-position-vertical-relative:text;mso-width-relative:margin;mso-height-relative:margin" coordorigin="73,-731" coordsize="19369,13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">
                <v:shape id="_x0000_s1030" type="#_x0000_t202" style="position:absolute;left:73;top:-731;width:19120;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282EA58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sidRPr="00AE06E4">
                          <w:rPr>
                            <w:rFonts w:asciiTheme="majorHAnsi" w:hAnsiTheme="majorHAnsi"/>
                            <w:b/>
                            <w:color w:val="3A3363" w:themeColor="text2"/>
                            <w:sz w:val="28"/>
                            <w:szCs w:val="36"/>
                          </w:rPr>
                          <w:t>Raspberry Pi 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31" type="#_x0000_t75" alt="Raspberry Pi 3 Model B, Quad Core CPU 1.2 GHz, 1 GB RAM : Amazon.fr:  Informatique" style="position:absolute;left:3376;top:2939;width:16066;height: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">
                  <v:imagedata r:id="rId22" o:title="  Informatique"/>
                </v:shape>
                <w10:wrap type="square" anchorx="margin"/>
              </v:group>
            </w:pict>
          </mc:Fallback>
        </mc:AlternateContent>
      </w:r>
      <w:r>
        <w:rPr>
          <w:noProof/>
        </w:rPr>
        <mc:AlternateContent>
          <mc:Choice Requires="wpg">
            <w:drawing>
              <wp:anchor distT="0" distB="0" distL="114300" distR="114300" simplePos="0" relativeHeight="251687936" behindDoc="0" locked="0" layoutInCell="1" allowOverlap="1" wp14:anchorId="7C202AD2" wp14:editId="25AC157C">
                <wp:simplePos x="0" y="0"/>
                <wp:positionH relativeFrom="column">
                  <wp:posOffset>2250492</wp:posOffset>
                </wp:positionH>
                <wp:positionV relativeFrom="paragraph">
                  <wp:posOffset>6985</wp:posOffset>
                </wp:positionV>
                <wp:extent cx="2164715" cy="1497330"/>
                <wp:effectExtent l="0" t="0" r="6985" b="7620"/>
                <wp:wrapNone/>
                <wp:docPr id="35" name="Groupe 35"/>
                <wp:cNvGraphicFramePr/>
                <a:graphic xmlns:a="http://schemas.openxmlformats.org/drawingml/2006/main">
                  <a:graphicData uri="http://schemas.microsoft.com/office/word/2010/wordprocessingGroup">
                    <wpg:wgp>
                      <wpg:cNvGrpSpPr/>
                      <wpg:grpSpPr>
                        <a:xfrm>
                          <a:off x="0" y="0"/>
                          <a:ext cx="2164715" cy="1497330"/>
                          <a:chOff x="0" y="0"/>
                          <a:chExt cx="2164715" cy="1497330"/>
                        </a:xfrm>
                      </wpg:grpSpPr>
                      <wps:wsp>
                        <wps:cNvPr id="23" name="Zone de texte 2"/>
                        <wps:cNvSpPr txBox="1">
                          <a:spLocks noChangeArrowheads="1"/>
                        </wps:cNvSpPr>
                        <wps:spPr bwMode="auto">
                          <a:xfrm>
                            <a:off x="0" y="0"/>
                            <a:ext cx="2164715" cy="427345"/>
                          </a:xfrm>
                          <a:prstGeom prst="rect">
                            <a:avLst/>
                          </a:prstGeom>
                          <a:solidFill>
                            <a:srgbClr val="FFFFFF"/>
                          </a:solidFill>
                          <a:ln w="9525">
                            <a:noFill/>
                            <a:miter lim="800000"/>
                            <a:headEnd/>
                            <a:tailEnd/>
                          </a:ln>
                        </wps:spPr>
                        <wps:txbx>
                          <w:txbxContent>
                            <w:p w14:paraId="000EC249" w14:textId="448A33E2" w:rsidR="00970AA8" w:rsidRPr="00AE06E4" w:rsidRDefault="00970AA8" w:rsidP="00970AA8">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SparqEE</w:t>
                              </w:r>
                            </w:p>
                          </w:txbxContent>
                        </wps:txbx>
                        <wps:bodyPr rot="0" vert="horz" wrap="square" lIns="91440" tIns="45720" rIns="91440" bIns="45720" anchor="t" anchorCtr="0">
                          <a:noAutofit/>
                        </wps:bodyPr>
                      </wps:wsp>
                      <pic:pic xmlns:pic="http://schemas.openxmlformats.org/drawingml/2006/picture">
                        <pic:nvPicPr>
                          <pic:cNvPr id="34" name="Image 34" descr="Une image contenant texte, équipement électronique, circuit&#10;&#10;Description générée automatiquemen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1300" y="349250"/>
                            <a:ext cx="1858010" cy="1148080"/>
                          </a:xfrm>
                          <a:prstGeom prst="rect">
                            <a:avLst/>
                          </a:prstGeom>
                          <a:noFill/>
                          <a:ln>
                            <a:noFill/>
                          </a:ln>
                        </pic:spPr>
                      </pic:pic>
                    </wpg:wgp>
                  </a:graphicData>
                </a:graphic>
              </wp:anchor>
            </w:drawing>
          </mc:Choice>
          <mc:Fallback>
            <w:pict>
              <v:group w14:anchorId="7C202AD2" id="Groupe 35" o:spid="_x0000_s1032" style="position:absolute;margin-left:177.2pt;margin-top:.55pt;width:170.45pt;height:117.9pt;z-index:251687936;mso-position-horizontal-relative:text;mso-position-vertical-relative:text" coordsize="21647,14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ImAAAAAFJnaHRsb25nAAADe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EQAAAAAAAQEAOEJJTQQUAAAAAAAEAAAA&#10;AThCSU0EDAAAAAATdwAAAAEAAACgAAAAYwAAAeAAALmgAAATWwAYAAH/2P/tAAxBZG9iZV9DTQAC&#10;/+4ADkFkb2JlAGSAAAAAAf/bAIQADAgICAkIDAkJDBELCgsRFQ8MDA8VGBMTFRMTGBEMDAwMDAwR&#10;DAwMDAwMDAwMDAwMDAwMDAwMDAwMDAwMDAwMDAENCwsNDg0QDg4QFA4ODhQUDg4ODhQRDAwMDAwR&#10;EQwMDAwMDBEMDAwMDAwMDAwMDAwMDAwMDAwMDAwMDAwMDAwM/8AAEQgAYw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RAAAAAAf/bAIQAAgICAgICAgICAgMCAgIDBAMCAgMEBQQEBAQEBQYFBQUFBQUGBgcHCAcHBgkJ&#10;CgoJCQwMDAwMDAwMDAwMDAwMDAEDAwMFBAUJBgYJDQoJCg0PDg4ODg8PDAwMDAwPDwwMDAwMDA8M&#10;DAwMDAwMDAwMDAwMDAwMDAwMDAwMDAwMDAwM/8AAEQgCJgN6AwERAAIRAQMRAf/dAAQAcP/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m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0Pv5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f&#10;/9H7+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S+/m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0/v5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">
                <v:shape id="_x0000_s1033" type="#_x0000_t202" style="position:absolute;width:21647;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000EC249" w14:textId="448A33E2" w:rsidR="00970AA8" w:rsidRPr="00AE06E4" w:rsidRDefault="00970AA8" w:rsidP="00970AA8">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SparqEE</w:t>
                        </w:r>
                      </w:p>
                    </w:txbxContent>
                  </v:textbox>
                </v:shape>
                <v:shape id="Image 34" o:spid="_x0000_s1034" type="#_x0000_t75" alt="Une image contenant texte, équipement électronique, circuit&#10;&#10;Description générée automatiquement" style="position:absolute;left:2413;top:3492;width:18580;height:11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">
                  <v:imagedata r:id="rId24" o:title="Une image contenant texte, équipement électronique, circuit&#10;&#10;Description générée automatiquement"/>
                </v:shape>
              </v:group>
            </w:pict>
          </mc:Fallback>
        </mc:AlternateContent>
      </w:r>
      <w:r>
        <w:rPr>
          <w:noProof/>
        </w:rPr>
        <mc:AlternateContent>
          <mc:Choice Requires="wpg">
            <w:drawing>
              <wp:anchor distT="0" distB="0" distL="114300" distR="114300" simplePos="0" relativeHeight="251659264" behindDoc="0" locked="0" layoutInCell="1" allowOverlap="1" wp14:anchorId="3AA98507" wp14:editId="55C0F104">
                <wp:simplePos x="0" y="0"/>
                <wp:positionH relativeFrom="column">
                  <wp:posOffset>4563110</wp:posOffset>
                </wp:positionH>
                <wp:positionV relativeFrom="paragraph">
                  <wp:posOffset>4445</wp:posOffset>
                </wp:positionV>
                <wp:extent cx="1911985" cy="1335405"/>
                <wp:effectExtent l="0" t="0" r="0" b="0"/>
                <wp:wrapSquare wrapText="bothSides"/>
                <wp:docPr id="18" name="Groupe 18"/>
                <wp:cNvGraphicFramePr/>
                <a:graphic xmlns:a="http://schemas.openxmlformats.org/drawingml/2006/main">
                  <a:graphicData uri="http://schemas.microsoft.com/office/word/2010/wordprocessingGroup">
                    <wpg:wgp>
                      <wpg:cNvGrpSpPr/>
                      <wpg:grpSpPr>
                        <a:xfrm>
                          <a:off x="0" y="0"/>
                          <a:ext cx="1911985" cy="1335405"/>
                          <a:chOff x="87782" y="-197647"/>
                          <a:chExt cx="1911985" cy="1337400"/>
                        </a:xfrm>
                      </wpg:grpSpPr>
                      <wps:wsp>
                        <wps:cNvPr id="13" name="Zone de texte 2"/>
                        <wps:cNvSpPr txBox="1">
                          <a:spLocks noChangeArrowheads="1"/>
                        </wps:cNvSpPr>
                        <wps:spPr bwMode="auto">
                          <a:xfrm>
                            <a:off x="87782" y="-197647"/>
                            <a:ext cx="1911985" cy="427355"/>
                          </a:xfrm>
                          <a:prstGeom prst="rect">
                            <a:avLst/>
                          </a:prstGeom>
                          <a:noFill/>
                          <a:ln w="9525">
                            <a:noFill/>
                            <a:miter lim="800000"/>
                            <a:headEnd/>
                            <a:tailEnd/>
                          </a:ln>
                        </wps:spPr>
                        <wps:txbx>
                          <w:txbxContent>
                            <w:p w14:paraId="21D64ED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Pifacecad</w:t>
                              </w:r>
                            </w:p>
                          </w:txbxContent>
                        </wps:txbx>
                        <wps:bodyPr rot="0" vert="horz" wrap="square" lIns="91440" tIns="45720" rIns="91440" bIns="45720" anchor="t" anchorCtr="0">
                          <a:spAutoFit/>
                        </wps:bodyPr>
                      </wps:wsp>
                      <pic:pic xmlns:pic="http://schemas.openxmlformats.org/drawingml/2006/picture">
                        <pic:nvPicPr>
                          <pic:cNvPr id="16" name="Image 16" descr="PiFace 2, la carte PiFace adaptée au Raspberry Pi B+ ! - Framboise 314, le  Raspberry Pi à la sauce française...."/>
                          <pic:cNvPicPr>
                            <a:picLocks noChangeAspect="1"/>
                          </pic:cNvPicPr>
                        </pic:nvPicPr>
                        <pic:blipFill>
                          <a:blip r:embed="rId25">
                            <a:extLst>
                              <a:ext uri="{BEBA8EAE-BF5A-486C-A8C5-ECC9F3942E4B}">
                                <a14:imgProps xmlns:a14="http://schemas.microsoft.com/office/drawing/2010/main">
                                  <a14:imgLayer r:embed="rId26">
                                    <a14:imgEffect>
                                      <a14:backgroundRemoval t="5836" b="95491" l="2500" r="97667">
                                        <a14:foregroundMark x1="25167" y1="32626" x2="15500" y2="69761"/>
                                        <a14:foregroundMark x1="6833" y1="54111" x2="13167" y2="61804"/>
                                        <a14:foregroundMark x1="7667" y1="54111" x2="11833" y2="51724"/>
                                        <a14:foregroundMark x1="5667" y1="53846" x2="2500" y2="56499"/>
                                        <a14:foregroundMark x1="51833" y1="79045" x2="42833" y2="88859"/>
                                        <a14:foregroundMark x1="40167" y1="83289" x2="44500" y2="95491"/>
                                        <a14:foregroundMark x1="46500" y1="94695" x2="58500" y2="87268"/>
                                        <a14:foregroundMark x1="68333" y1="86737" x2="83454" y2="78482"/>
                                        <a14:foregroundMark x1="93500" y1="63395" x2="93500" y2="63395"/>
                                        <a14:foregroundMark x1="62500" y1="5836" x2="62500" y2="5836"/>
                                        <a14:foregroundMark x1="45333" y1="17241" x2="37500" y2="25199"/>
                                        <a14:foregroundMark x1="34000" y1="25729" x2="34000" y2="25729"/>
                                        <a14:foregroundMark x1="35500" y1="23342" x2="39500" y2="35013"/>
                                        <a14:foregroundMark x1="50167" y1="12467" x2="50167" y2="12467"/>
                                        <a14:foregroundMark x1="4667" y1="61804" x2="13167" y2="79045"/>
                                        <a14:backgroundMark x1="85667" y1="81432" x2="85667" y2="81432"/>
                                        <a14:backgroundMark x1="89667" y1="80106" x2="98167" y2="72414"/>
                                        <a14:backgroundMark x1="96500" y1="74271" x2="85167" y2="81698"/>
                                        <a14:backgroundMark x1="95000" y1="79045" x2="95000" y2="79045"/>
                                        <a14:backgroundMark x1="97667" y1="74801" x2="96000" y2="79045"/>
                                        <a14:backgroundMark x1="61167" y1="88859" x2="64167" y2="95756"/>
                                      </a14:backgroundRemoval>
                                    </a14:imgEffect>
                                  </a14:imgLayer>
                                </a14:imgProps>
                              </a:ext>
                              <a:ext uri="{28A0092B-C50C-407E-A947-70E740481C1C}">
                                <a14:useLocalDpi xmlns:a14="http://schemas.microsoft.com/office/drawing/2010/main" val="0"/>
                              </a:ext>
                            </a:extLst>
                          </a:blip>
                          <a:srcRect/>
                          <a:stretch>
                            <a:fillRect/>
                          </a:stretch>
                        </pic:blipFill>
                        <pic:spPr bwMode="auto">
                          <a:xfrm>
                            <a:off x="234086" y="197434"/>
                            <a:ext cx="1499618" cy="942319"/>
                          </a:xfrm>
                          <a:prstGeom prst="rect">
                            <a:avLst/>
                          </a:prstGeom>
                          <a:noFill/>
                          <a:ln>
                            <a:noFill/>
                          </a:ln>
                        </pic:spPr>
                      </pic:pic>
                    </wpg:wgp>
                  </a:graphicData>
                </a:graphic>
                <wp14:sizeRelV relativeFrom="margin">
                  <wp14:pctHeight>0</wp14:pctHeight>
                </wp14:sizeRelV>
              </wp:anchor>
            </w:drawing>
          </mc:Choice>
          <mc:Fallback>
            <w:pict>
              <v:group w14:anchorId="3AA98507" id="Groupe 18" o:spid="_x0000_s1035" style="position:absolute;margin-left:359.3pt;margin-top:.35pt;width:150.55pt;height:105.15pt;z-index:251659264;mso-position-horizontal-relative:text;mso-position-vertical-relative:text;mso-height-relative:margin" coordorigin="877,-1976" coordsize="19119,1337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">
                <v:shape id="_x0000_s1036" type="#_x0000_t202" style="position:absolute;left:877;top:-1976;width:19120;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1D64ED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Pifacecad</w:t>
                        </w:r>
                      </w:p>
                    </w:txbxContent>
                  </v:textbox>
                </v:shape>
                <v:shape id="Image 16" o:spid="_x0000_s1037" type="#_x0000_t75" alt="PiFace 2, la carte PiFace adaptée au Raspberry Pi B+ ! - Framboise 314, le  Raspberry Pi à la sauce française...." style="position:absolute;left:2340;top:1974;width:14997;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">
                  <v:imagedata r:id="rId27" o:title="PiFace 2, la carte PiFace adaptée au Raspberry Pi B+ ! - Framboise 314, le  Raspberry Pi à la sauce française..."/>
                </v:shape>
                <w10:wrap type="square"/>
              </v:group>
            </w:pict>
          </mc:Fallback>
        </mc:AlternateContent>
      </w:r>
    </w:p>
    <w:p w14:paraId="35A1390B" w14:textId="408C1079" w:rsidR="00F5606B" w:rsidRDefault="00F5606B" w:rsidP="00F5606B"/>
    <w:p w14:paraId="05162C4C" w14:textId="7A29FADC" w:rsidR="00F5606B" w:rsidRDefault="00F5606B" w:rsidP="00F5606B"/>
    <w:p w14:paraId="3EAE1628" w14:textId="603DA263" w:rsidR="00F5606B" w:rsidRDefault="00F5606B" w:rsidP="00F5606B"/>
    <w:p w14:paraId="3794DF5D" w14:textId="4489A9D3" w:rsidR="00F5606B" w:rsidRDefault="00F5606B" w:rsidP="00F5606B"/>
    <w:p w14:paraId="6549BCAA" w14:textId="28F83E30" w:rsidR="00F5606B" w:rsidRDefault="00F5606B" w:rsidP="00F5606B"/>
    <w:p w14:paraId="210B91EF" w14:textId="1D6ADBCB" w:rsidR="00970AA8" w:rsidRDefault="00C63AA8" w:rsidP="00351599">
      <w:r>
        <w:rPr>
          <w:noProof/>
        </w:rPr>
        <mc:AlternateContent>
          <mc:Choice Requires="wps">
            <w:drawing>
              <wp:anchor distT="0" distB="0" distL="114300" distR="114300" simplePos="0" relativeHeight="251668480" behindDoc="0" locked="0" layoutInCell="1" allowOverlap="1" wp14:anchorId="507E527E" wp14:editId="65EAFE6B">
                <wp:simplePos x="0" y="0"/>
                <wp:positionH relativeFrom="column">
                  <wp:posOffset>4462145</wp:posOffset>
                </wp:positionH>
                <wp:positionV relativeFrom="paragraph">
                  <wp:posOffset>3810</wp:posOffset>
                </wp:positionV>
                <wp:extent cx="2237216" cy="426623"/>
                <wp:effectExtent l="0" t="0" r="0" b="0"/>
                <wp:wrapNone/>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216" cy="426623"/>
                        </a:xfrm>
                        <a:prstGeom prst="rect">
                          <a:avLst/>
                        </a:prstGeom>
                        <a:solidFill>
                          <a:srgbClr val="FFFFFF"/>
                        </a:solidFill>
                        <a:ln w="9525">
                          <a:noFill/>
                          <a:miter lim="800000"/>
                          <a:headEnd/>
                          <a:tailEnd/>
                        </a:ln>
                      </wps:spPr>
                      <wps:txbx>
                        <w:txbxContent>
                          <w:p w14:paraId="0649878A" w14:textId="24BEED0A" w:rsidR="00C63AA8" w:rsidRPr="00AE06E4" w:rsidRDefault="00C63AA8" w:rsidP="00C63AA8">
                            <w:pPr>
                              <w:pStyle w:val="Paragraphedeliste"/>
                              <w:numPr>
                                <w:ilvl w:val="0"/>
                                <w:numId w:val="28"/>
                              </w:numPr>
                              <w:jc w:val="center"/>
                              <w:rPr>
                                <w:rFonts w:asciiTheme="majorHAnsi" w:hAnsiTheme="majorHAnsi"/>
                                <w:b/>
                                <w:color w:val="3A3363" w:themeColor="text2"/>
                                <w:sz w:val="28"/>
                                <w:szCs w:val="36"/>
                              </w:rPr>
                            </w:pPr>
                            <w:r>
                              <w:rPr>
                                <w:rFonts w:asciiTheme="majorHAnsi" w:hAnsiTheme="majorHAnsi"/>
                                <w:b/>
                                <w:color w:val="3A3363" w:themeColor="text2"/>
                                <w:sz w:val="28"/>
                                <w:szCs w:val="36"/>
                              </w:rPr>
                              <w:t>LED</w:t>
                            </w:r>
                            <w:r w:rsidR="00785182">
                              <w:rPr>
                                <w:rFonts w:asciiTheme="majorHAnsi" w:hAnsiTheme="majorHAnsi"/>
                                <w:b/>
                                <w:color w:val="3A3363" w:themeColor="text2"/>
                                <w:sz w:val="28"/>
                                <w:szCs w:val="36"/>
                              </w:rPr>
                              <w:t>s</w:t>
                            </w:r>
                          </w:p>
                        </w:txbxContent>
                      </wps:txbx>
                      <wps:bodyPr rot="0" vert="horz" wrap="square" lIns="91440" tIns="45720" rIns="91440" bIns="45720" anchor="t" anchorCtr="0">
                        <a:spAutoFit/>
                      </wps:bodyPr>
                    </wps:wsp>
                  </a:graphicData>
                </a:graphic>
              </wp:anchor>
            </w:drawing>
          </mc:Choice>
          <mc:Fallback>
            <w:pict>
              <v:shape w14:anchorId="507E527E" id="Zone de texte 2" o:spid="_x0000_s1038" type="#_x0000_t202" style="position:absolute;margin-left:351.35pt;margin-top:.3pt;width:176.15pt;height:3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" stroked="f">
                <v:textbox style="mso-fit-shape-to-text:t">
                  <w:txbxContent>
                    <w:p w14:paraId="0649878A" w14:textId="24BEED0A" w:rsidR="00C63AA8" w:rsidRPr="00AE06E4" w:rsidRDefault="00C63AA8" w:rsidP="00C63AA8">
                      <w:pPr>
                        <w:pStyle w:val="Paragraphedeliste"/>
                        <w:numPr>
                          <w:ilvl w:val="0"/>
                          <w:numId w:val="28"/>
                        </w:numPr>
                        <w:jc w:val="center"/>
                        <w:rPr>
                          <w:rFonts w:asciiTheme="majorHAnsi" w:hAnsiTheme="majorHAnsi"/>
                          <w:b/>
                          <w:color w:val="3A3363" w:themeColor="text2"/>
                          <w:sz w:val="28"/>
                          <w:szCs w:val="36"/>
                        </w:rPr>
                      </w:pPr>
                      <w:r>
                        <w:rPr>
                          <w:rFonts w:asciiTheme="majorHAnsi" w:hAnsiTheme="majorHAnsi"/>
                          <w:b/>
                          <w:color w:val="3A3363" w:themeColor="text2"/>
                          <w:sz w:val="28"/>
                          <w:szCs w:val="36"/>
                        </w:rPr>
                        <w:t>LED</w:t>
                      </w:r>
                      <w:r w:rsidR="00785182">
                        <w:rPr>
                          <w:rFonts w:asciiTheme="majorHAnsi" w:hAnsiTheme="majorHAnsi"/>
                          <w:b/>
                          <w:color w:val="3A3363" w:themeColor="text2"/>
                          <w:sz w:val="28"/>
                          <w:szCs w:val="36"/>
                        </w:rPr>
                        <w:t>s</w:t>
                      </w:r>
                    </w:p>
                  </w:txbxContent>
                </v:textbox>
              </v:shape>
            </w:pict>
          </mc:Fallback>
        </mc:AlternateContent>
      </w:r>
      <w:r>
        <w:rPr>
          <w:noProof/>
        </w:rPr>
        <w:drawing>
          <wp:anchor distT="0" distB="0" distL="114300" distR="114300" simplePos="0" relativeHeight="251666432" behindDoc="0" locked="0" layoutInCell="1" allowOverlap="1" wp14:anchorId="712298EF" wp14:editId="032F3228">
            <wp:simplePos x="0" y="0"/>
            <wp:positionH relativeFrom="column">
              <wp:posOffset>2415579</wp:posOffset>
            </wp:positionH>
            <wp:positionV relativeFrom="paragraph">
              <wp:posOffset>246930</wp:posOffset>
            </wp:positionV>
            <wp:extent cx="2095346" cy="1169120"/>
            <wp:effectExtent l="0" t="0" r="635" b="0"/>
            <wp:wrapNone/>
            <wp:docPr id="21" name="Image 21" descr="SEN-15569 | SparkFun Electronics Capteur de distance à ultrasons HC-SR04 |  Distrelec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SEN-15569 | SparkFun Electronics Capteur de distance à ultrasons HC-SR04 |  Distrelec France"/>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346" cy="1169120"/>
                    </a:xfrm>
                    <a:prstGeom prst="rect">
                      <a:avLst/>
                    </a:prstGeom>
                    <a:noFill/>
                    <a:ln>
                      <a:noFill/>
                    </a:ln>
                  </pic:spPr>
                </pic:pic>
              </a:graphicData>
            </a:graphic>
          </wp:anchor>
        </w:drawing>
      </w:r>
      <w:r>
        <w:rPr>
          <w:noProof/>
        </w:rPr>
        <mc:AlternateContent>
          <mc:Choice Requires="wps">
            <w:drawing>
              <wp:anchor distT="0" distB="0" distL="114300" distR="114300" simplePos="0" relativeHeight="251668480" behindDoc="0" locked="0" layoutInCell="1" allowOverlap="1" wp14:anchorId="55EBB2CA" wp14:editId="44A3CF7E">
                <wp:simplePos x="0" y="0"/>
                <wp:positionH relativeFrom="column">
                  <wp:posOffset>2145030</wp:posOffset>
                </wp:positionH>
                <wp:positionV relativeFrom="paragraph">
                  <wp:posOffset>3810</wp:posOffset>
                </wp:positionV>
                <wp:extent cx="2237216" cy="426623"/>
                <wp:effectExtent l="0" t="0" r="0" b="0"/>
                <wp:wrapNone/>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216" cy="426623"/>
                        </a:xfrm>
                        <a:prstGeom prst="rect">
                          <a:avLst/>
                        </a:prstGeom>
                        <a:solidFill>
                          <a:srgbClr val="FFFFFF"/>
                        </a:solidFill>
                        <a:ln w="9525">
                          <a:noFill/>
                          <a:miter lim="800000"/>
                          <a:headEnd/>
                          <a:tailEnd/>
                        </a:ln>
                      </wps:spPr>
                      <wps:txbx>
                        <w:txbxContent>
                          <w:p w14:paraId="37769507"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HC-SR04</w:t>
                            </w:r>
                          </w:p>
                        </w:txbxContent>
                      </wps:txbx>
                      <wps:bodyPr rot="0" vert="horz" wrap="square" lIns="91440" tIns="45720" rIns="91440" bIns="45720" anchor="t" anchorCtr="0">
                        <a:spAutoFit/>
                      </wps:bodyPr>
                    </wps:wsp>
                  </a:graphicData>
                </a:graphic>
              </wp:anchor>
            </w:drawing>
          </mc:Choice>
          <mc:Fallback>
            <w:pict>
              <v:shape w14:anchorId="55EBB2CA" id="_x0000_s1039" type="#_x0000_t202" style="position:absolute;margin-left:168.9pt;margin-top:.3pt;width:176.15pt;height:3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" stroked="f">
                <v:textbox style="mso-fit-shape-to-text:t">
                  <w:txbxContent>
                    <w:p w14:paraId="37769507"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HC-SR04</w:t>
                      </w:r>
                    </w:p>
                  </w:txbxContent>
                </v:textbox>
              </v:shape>
            </w:pict>
          </mc:Fallback>
        </mc:AlternateContent>
      </w:r>
      <w:r w:rsidR="00970AA8">
        <w:rPr>
          <w:noProof/>
        </w:rPr>
        <mc:AlternateContent>
          <mc:Choice Requires="wpg">
            <w:drawing>
              <wp:anchor distT="0" distB="0" distL="114300" distR="114300" simplePos="0" relativeHeight="251673600" behindDoc="0" locked="0" layoutInCell="1" allowOverlap="1" wp14:anchorId="5BE74880" wp14:editId="5B5BFFFF">
                <wp:simplePos x="0" y="0"/>
                <wp:positionH relativeFrom="margin">
                  <wp:align>left</wp:align>
                </wp:positionH>
                <wp:positionV relativeFrom="paragraph">
                  <wp:posOffset>3810</wp:posOffset>
                </wp:positionV>
                <wp:extent cx="2164715" cy="1514475"/>
                <wp:effectExtent l="0" t="0" r="6985" b="9525"/>
                <wp:wrapNone/>
                <wp:docPr id="5" name="Groupe 5"/>
                <wp:cNvGraphicFramePr/>
                <a:graphic xmlns:a="http://schemas.openxmlformats.org/drawingml/2006/main">
                  <a:graphicData uri="http://schemas.microsoft.com/office/word/2010/wordprocessingGroup">
                    <wpg:wgp>
                      <wpg:cNvGrpSpPr/>
                      <wpg:grpSpPr>
                        <a:xfrm>
                          <a:off x="0" y="0"/>
                          <a:ext cx="2164715" cy="1514475"/>
                          <a:chOff x="0" y="0"/>
                          <a:chExt cx="2165299" cy="1514475"/>
                        </a:xfrm>
                      </wpg:grpSpPr>
                      <pic:pic xmlns:pic="http://schemas.openxmlformats.org/drawingml/2006/picture">
                        <pic:nvPicPr>
                          <pic:cNvPr id="28" name="Image 28" descr="VL53L0X Capteur de distance laser de temps de vol (ToF) compatible ave –  AZ-Delivery"/>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527050" y="139700"/>
                            <a:ext cx="1374775" cy="1374775"/>
                          </a:xfrm>
                          <a:prstGeom prst="rect">
                            <a:avLst/>
                          </a:prstGeom>
                          <a:noFill/>
                          <a:ln>
                            <a:noFill/>
                          </a:ln>
                        </pic:spPr>
                      </pic:pic>
                      <wps:wsp>
                        <wps:cNvPr id="32" name="Zone de texte 2"/>
                        <wps:cNvSpPr txBox="1">
                          <a:spLocks noChangeArrowheads="1"/>
                        </wps:cNvSpPr>
                        <wps:spPr bwMode="auto">
                          <a:xfrm>
                            <a:off x="0" y="0"/>
                            <a:ext cx="2165299" cy="427345"/>
                          </a:xfrm>
                          <a:prstGeom prst="rect">
                            <a:avLst/>
                          </a:prstGeom>
                          <a:solidFill>
                            <a:srgbClr val="FFFFFF"/>
                          </a:solidFill>
                          <a:ln w="9525">
                            <a:noFill/>
                            <a:miter lim="800000"/>
                            <a:headEnd/>
                            <a:tailEnd/>
                          </a:ln>
                        </wps:spPr>
                        <wps:txbx>
                          <w:txbxContent>
                            <w:p w14:paraId="436500E5"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VL</w:t>
                              </w:r>
                              <w:r w:rsidRPr="00F5606B">
                                <w:rPr>
                                  <w:rFonts w:asciiTheme="majorHAnsi" w:hAnsiTheme="majorHAnsi"/>
                                  <w:b/>
                                  <w:color w:val="3A3363" w:themeColor="text2"/>
                                  <w:sz w:val="28"/>
                                  <w:szCs w:val="36"/>
                                </w:rPr>
                                <w:t>53</w:t>
                              </w:r>
                              <w:r>
                                <w:rPr>
                                  <w:rFonts w:asciiTheme="majorHAnsi" w:hAnsiTheme="majorHAnsi"/>
                                  <w:b/>
                                  <w:color w:val="3A3363" w:themeColor="text2"/>
                                  <w:sz w:val="28"/>
                                  <w:szCs w:val="36"/>
                                </w:rPr>
                                <w:t>L</w:t>
                              </w:r>
                              <w:r w:rsidRPr="00F5606B">
                                <w:rPr>
                                  <w:rFonts w:asciiTheme="majorHAnsi" w:hAnsiTheme="majorHAnsi"/>
                                  <w:b/>
                                  <w:color w:val="3A3363" w:themeColor="text2"/>
                                  <w:sz w:val="28"/>
                                  <w:szCs w:val="36"/>
                                </w:rPr>
                                <w:t>0</w:t>
                              </w:r>
                              <w:r>
                                <w:rPr>
                                  <w:rFonts w:asciiTheme="majorHAnsi" w:hAnsiTheme="majorHAnsi"/>
                                  <w:b/>
                                  <w:color w:val="3A3363" w:themeColor="text2"/>
                                  <w:sz w:val="28"/>
                                  <w:szCs w:val="36"/>
                                </w:rPr>
                                <w:t>X</w:t>
                              </w:r>
                            </w:p>
                          </w:txbxContent>
                        </wps:txbx>
                        <wps:bodyPr rot="0" vert="horz" wrap="square" lIns="91440" tIns="45720" rIns="91440" bIns="45720" anchor="t" anchorCtr="0">
                          <a:noAutofit/>
                        </wps:bodyPr>
                      </wps:wsp>
                    </wpg:wgp>
                  </a:graphicData>
                </a:graphic>
              </wp:anchor>
            </w:drawing>
          </mc:Choice>
          <mc:Fallback>
            <w:pict>
              <v:group w14:anchorId="5BE74880" id="Groupe 5" o:spid="_x0000_s1040" style="position:absolute;margin-left:0;margin-top:.3pt;width:170.45pt;height:119.25pt;z-index:251673600;mso-position-horizontal:left;mso-position-horizontal-relative:margin;mso-position-vertical-relative:text" coordsize="21652,15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">
                <v:shape id="Image 28" o:spid="_x0000_s1041" type="#_x0000_t75" alt="VL53L0X Capteur de distance laser de temps de vol (ToF) compatible ave –  AZ-Delivery" style="position:absolute;left:5270;top:1397;width:13748;height:1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">
                  <v:imagedata r:id="rId30" o:title="VL53L0X Capteur de distance laser de temps de vol (ToF) compatible ave –  AZ-Delivery"/>
                </v:shape>
                <v:shape id="_x0000_s1042" type="#_x0000_t202" style="position:absolute;width:21652;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436500E5"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VL</w:t>
                        </w:r>
                        <w:r w:rsidRPr="00F5606B">
                          <w:rPr>
                            <w:rFonts w:asciiTheme="majorHAnsi" w:hAnsiTheme="majorHAnsi"/>
                            <w:b/>
                            <w:color w:val="3A3363" w:themeColor="text2"/>
                            <w:sz w:val="28"/>
                            <w:szCs w:val="36"/>
                          </w:rPr>
                          <w:t>53</w:t>
                        </w:r>
                        <w:r>
                          <w:rPr>
                            <w:rFonts w:asciiTheme="majorHAnsi" w:hAnsiTheme="majorHAnsi"/>
                            <w:b/>
                            <w:color w:val="3A3363" w:themeColor="text2"/>
                            <w:sz w:val="28"/>
                            <w:szCs w:val="36"/>
                          </w:rPr>
                          <w:t>L</w:t>
                        </w:r>
                        <w:r w:rsidRPr="00F5606B">
                          <w:rPr>
                            <w:rFonts w:asciiTheme="majorHAnsi" w:hAnsiTheme="majorHAnsi"/>
                            <w:b/>
                            <w:color w:val="3A3363" w:themeColor="text2"/>
                            <w:sz w:val="28"/>
                            <w:szCs w:val="36"/>
                          </w:rPr>
                          <w:t>0</w:t>
                        </w:r>
                        <w:r>
                          <w:rPr>
                            <w:rFonts w:asciiTheme="majorHAnsi" w:hAnsiTheme="majorHAnsi"/>
                            <w:b/>
                            <w:color w:val="3A3363" w:themeColor="text2"/>
                            <w:sz w:val="28"/>
                            <w:szCs w:val="36"/>
                          </w:rPr>
                          <w:t>X</w:t>
                        </w:r>
                      </w:p>
                    </w:txbxContent>
                  </v:textbox>
                </v:shape>
                <w10:wrap anchorx="margin"/>
              </v:group>
            </w:pict>
          </mc:Fallback>
        </mc:AlternateContent>
      </w:r>
    </w:p>
    <w:p w14:paraId="5ECA9698" w14:textId="06791E9A" w:rsidR="00970AA8" w:rsidRDefault="00C63AA8" w:rsidP="00351599">
      <w:r>
        <w:rPr>
          <w:noProof/>
        </w:rPr>
        <w:drawing>
          <wp:anchor distT="0" distB="0" distL="114300" distR="114300" simplePos="0" relativeHeight="251689984" behindDoc="0" locked="0" layoutInCell="1" allowOverlap="1" wp14:anchorId="72E22CA2" wp14:editId="7378C7B4">
            <wp:simplePos x="0" y="0"/>
            <wp:positionH relativeFrom="column">
              <wp:posOffset>5034280</wp:posOffset>
            </wp:positionH>
            <wp:positionV relativeFrom="paragraph">
              <wp:posOffset>41275</wp:posOffset>
            </wp:positionV>
            <wp:extent cx="1371600" cy="1030605"/>
            <wp:effectExtent l="0" t="0" r="0" b="0"/>
            <wp:wrapSquare wrapText="bothSides"/>
            <wp:docPr id="41" name="Image 41" descr="Diode LED 5 mm - Rouge Diffus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ode LED 5 mm - Rouge Diffusé"/>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89894" w14:textId="6F354A87" w:rsidR="00970AA8" w:rsidRDefault="00970AA8" w:rsidP="00351599"/>
    <w:p w14:paraId="0B4D4A16" w14:textId="3FC26169" w:rsidR="00970AA8" w:rsidRDefault="00970AA8" w:rsidP="00351599"/>
    <w:p w14:paraId="758F64F6" w14:textId="6D48BB26" w:rsidR="00970AA8" w:rsidRDefault="00970AA8" w:rsidP="00351599"/>
    <w:p w14:paraId="27133B69" w14:textId="20E6E344" w:rsidR="00970AA8" w:rsidRDefault="00C63AA8" w:rsidP="00351599">
      <w:r>
        <w:rPr>
          <w:noProof/>
        </w:rPr>
        <mc:AlternateContent>
          <mc:Choice Requires="wpg">
            <w:drawing>
              <wp:anchor distT="0" distB="0" distL="114300" distR="114300" simplePos="0" relativeHeight="251682816" behindDoc="0" locked="0" layoutInCell="1" allowOverlap="1" wp14:anchorId="539D05A2" wp14:editId="7B923E12">
                <wp:simplePos x="0" y="0"/>
                <wp:positionH relativeFrom="column">
                  <wp:posOffset>4479290</wp:posOffset>
                </wp:positionH>
                <wp:positionV relativeFrom="paragraph">
                  <wp:posOffset>136525</wp:posOffset>
                </wp:positionV>
                <wp:extent cx="2370125" cy="1334135"/>
                <wp:effectExtent l="0" t="0" r="0" b="113665"/>
                <wp:wrapNone/>
                <wp:docPr id="9" name="Groupe 9"/>
                <wp:cNvGraphicFramePr/>
                <a:graphic xmlns:a="http://schemas.openxmlformats.org/drawingml/2006/main">
                  <a:graphicData uri="http://schemas.microsoft.com/office/word/2010/wordprocessingGroup">
                    <wpg:wgp>
                      <wpg:cNvGrpSpPr/>
                      <wpg:grpSpPr>
                        <a:xfrm>
                          <a:off x="0" y="0"/>
                          <a:ext cx="2370125" cy="1334135"/>
                          <a:chOff x="0" y="0"/>
                          <a:chExt cx="2370125" cy="1334135"/>
                        </a:xfrm>
                      </wpg:grpSpPr>
                      <pic:pic xmlns:pic="http://schemas.openxmlformats.org/drawingml/2006/picture">
                        <pic:nvPicPr>
                          <pic:cNvPr id="36" name="Image 36" descr="iPosible Batterie Externe 24800mAh Power Bank Haute Capacité Chargeur  Portable 2 Ports USB Batterie de Secours Compatible avec iPhone 12 13 11  Pro Samsung Huawei Oppo Sony LG Heated Vest. : Amazon.fr: High-Tech"/>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rot="16958084">
                            <a:off x="647700" y="368300"/>
                            <a:ext cx="906145" cy="1025525"/>
                          </a:xfrm>
                          <a:prstGeom prst="rect">
                            <a:avLst/>
                          </a:prstGeom>
                          <a:noFill/>
                          <a:ln>
                            <a:noFill/>
                          </a:ln>
                        </pic:spPr>
                      </pic:pic>
                      <wps:wsp>
                        <wps:cNvPr id="37" name="Zone de texte 2"/>
                        <wps:cNvSpPr txBox="1">
                          <a:spLocks noChangeArrowheads="1"/>
                        </wps:cNvSpPr>
                        <wps:spPr bwMode="auto">
                          <a:xfrm>
                            <a:off x="0" y="0"/>
                            <a:ext cx="2370125" cy="427345"/>
                          </a:xfrm>
                          <a:prstGeom prst="rect">
                            <a:avLst/>
                          </a:prstGeom>
                          <a:noFill/>
                          <a:ln w="9525">
                            <a:noFill/>
                            <a:miter lim="800000"/>
                            <a:headEnd/>
                            <a:tailEnd/>
                          </a:ln>
                        </wps:spPr>
                        <wps:txbx>
                          <w:txbxContent>
                            <w:p w14:paraId="508F15AA"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Batterie externe</w:t>
                              </w:r>
                            </w:p>
                          </w:txbxContent>
                        </wps:txbx>
                        <wps:bodyPr rot="0" vert="horz" wrap="square" lIns="91440" tIns="45720" rIns="91440" bIns="45720" anchor="t" anchorCtr="0">
                          <a:noAutofit/>
                        </wps:bodyPr>
                      </wps:wsp>
                    </wpg:wgp>
                  </a:graphicData>
                </a:graphic>
              </wp:anchor>
            </w:drawing>
          </mc:Choice>
          <mc:Fallback>
            <w:pict>
              <v:group w14:anchorId="539D05A2" id="Groupe 9" o:spid="_x0000_s1043" style="position:absolute;margin-left:352.7pt;margin-top:10.75pt;width:186.6pt;height:105.05pt;z-index:251682816;mso-position-horizontal-relative:text;mso-position-vertical-relative:text" coordsize="23701,13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">
                <v:shape id="Image 36" o:spid="_x0000_s1044" type="#_x0000_t75" alt="iPosible Batterie Externe 24800mAh Power Bank Haute Capacité Chargeur  Portable 2 Ports USB Batterie de Secours Compatible avec iPhone 12 13 11  Pro Samsung Huawei Oppo Sony LG Heated Vest. : Amazon.fr: High-Tech" style="position:absolute;left:6477;top:3682;width:9062;height:10255;rotation:-507021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">
                  <v:imagedata r:id="rId33" o:title=" High-Tech"/>
                </v:shape>
                <v:shape id="_x0000_s1045" type="#_x0000_t202" style="position:absolute;width:23701;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508F15AA"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Batterie externe</w:t>
                        </w:r>
                      </w:p>
                    </w:txbxContent>
                  </v:textbox>
                </v:shape>
              </v:group>
            </w:pict>
          </mc:Fallback>
        </mc:AlternateContent>
      </w:r>
      <w:r>
        <w:rPr>
          <w:noProof/>
        </w:rPr>
        <mc:AlternateContent>
          <mc:Choice Requires="wps">
            <w:drawing>
              <wp:anchor distT="0" distB="0" distL="114300" distR="114300" simplePos="0" relativeHeight="251692032" behindDoc="0" locked="0" layoutInCell="1" allowOverlap="1" wp14:anchorId="17144556" wp14:editId="34643825">
                <wp:simplePos x="0" y="0"/>
                <wp:positionH relativeFrom="column">
                  <wp:posOffset>2576830</wp:posOffset>
                </wp:positionH>
                <wp:positionV relativeFrom="paragraph">
                  <wp:posOffset>139065</wp:posOffset>
                </wp:positionV>
                <wp:extent cx="2007235" cy="426623"/>
                <wp:effectExtent l="0" t="0" r="0" b="5715"/>
                <wp:wrapNone/>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7235" cy="426623"/>
                        </a:xfrm>
                        <a:prstGeom prst="rect">
                          <a:avLst/>
                        </a:prstGeom>
                        <a:solidFill>
                          <a:srgbClr val="FFFFFF"/>
                        </a:solidFill>
                        <a:ln w="9525">
                          <a:noFill/>
                          <a:miter lim="800000"/>
                          <a:headEnd/>
                          <a:tailEnd/>
                        </a:ln>
                      </wps:spPr>
                      <wps:txbx>
                        <w:txbxContent>
                          <w:p w14:paraId="53F4C795" w14:textId="4190A6A3" w:rsidR="00C63AA8" w:rsidRPr="00AE06E4" w:rsidRDefault="00C63AA8" w:rsidP="00C63AA8">
                            <w:pPr>
                              <w:pStyle w:val="Pieddepage"/>
                              <w:numPr>
                                <w:ilvl w:val="0"/>
                                <w:numId w:val="34"/>
                              </w:numPr>
                              <w:jc w:val="both"/>
                              <w:rPr>
                                <w:rFonts w:asciiTheme="majorHAnsi" w:hAnsiTheme="majorHAnsi"/>
                                <w:b/>
                                <w:color w:val="3A3363" w:themeColor="text2"/>
                                <w:sz w:val="28"/>
                                <w:szCs w:val="36"/>
                              </w:rPr>
                            </w:pPr>
                            <w:r>
                              <w:rPr>
                                <w:rFonts w:asciiTheme="majorHAnsi" w:hAnsiTheme="majorHAnsi"/>
                                <w:b/>
                                <w:color w:val="3A3363" w:themeColor="text2"/>
                                <w:sz w:val="28"/>
                                <w:szCs w:val="36"/>
                              </w:rPr>
                              <w:t>Câble micro USB</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7144556" id="_x0000_s1046" type="#_x0000_t202" style="position:absolute;margin-left:202.9pt;margin-top:10.95pt;width:158.05pt;height:33.6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" stroked="f">
                <v:textbox style="mso-fit-shape-to-text:t">
                  <w:txbxContent>
                    <w:p w14:paraId="53F4C795" w14:textId="4190A6A3" w:rsidR="00C63AA8" w:rsidRPr="00AE06E4" w:rsidRDefault="00C63AA8" w:rsidP="00C63AA8">
                      <w:pPr>
                        <w:pStyle w:val="Pieddepage"/>
                        <w:numPr>
                          <w:ilvl w:val="0"/>
                          <w:numId w:val="34"/>
                        </w:numPr>
                        <w:jc w:val="both"/>
                        <w:rPr>
                          <w:rFonts w:asciiTheme="majorHAnsi" w:hAnsiTheme="majorHAnsi"/>
                          <w:b/>
                          <w:color w:val="3A3363" w:themeColor="text2"/>
                          <w:sz w:val="28"/>
                          <w:szCs w:val="36"/>
                        </w:rPr>
                      </w:pPr>
                      <w:r>
                        <w:rPr>
                          <w:rFonts w:asciiTheme="majorHAnsi" w:hAnsiTheme="majorHAnsi"/>
                          <w:b/>
                          <w:color w:val="3A3363" w:themeColor="text2"/>
                          <w:sz w:val="28"/>
                          <w:szCs w:val="36"/>
                        </w:rPr>
                        <w:t>Câble micro USB</w:t>
                      </w:r>
                    </w:p>
                  </w:txbxContent>
                </v:textbox>
              </v:shape>
            </w:pict>
          </mc:Fallback>
        </mc:AlternateContent>
      </w:r>
      <w:r w:rsidR="00970AA8">
        <w:rPr>
          <w:noProof/>
        </w:rPr>
        <mc:AlternateContent>
          <mc:Choice Requires="wpg">
            <w:drawing>
              <wp:anchor distT="0" distB="0" distL="114300" distR="114300" simplePos="0" relativeHeight="251676672" behindDoc="0" locked="0" layoutInCell="1" allowOverlap="1" wp14:anchorId="455DF167" wp14:editId="03CAA3CF">
                <wp:simplePos x="0" y="0"/>
                <wp:positionH relativeFrom="margin">
                  <wp:align>left</wp:align>
                </wp:positionH>
                <wp:positionV relativeFrom="paragraph">
                  <wp:posOffset>145415</wp:posOffset>
                </wp:positionV>
                <wp:extent cx="2370125" cy="1504315"/>
                <wp:effectExtent l="0" t="0" r="0" b="635"/>
                <wp:wrapNone/>
                <wp:docPr id="8" name="Groupe 8"/>
                <wp:cNvGraphicFramePr/>
                <a:graphic xmlns:a="http://schemas.openxmlformats.org/drawingml/2006/main">
                  <a:graphicData uri="http://schemas.microsoft.com/office/word/2010/wordprocessingGroup">
                    <wpg:wgp>
                      <wpg:cNvGrpSpPr/>
                      <wpg:grpSpPr>
                        <a:xfrm>
                          <a:off x="0" y="0"/>
                          <a:ext cx="2370125" cy="1504315"/>
                          <a:chOff x="0" y="0"/>
                          <a:chExt cx="2370125" cy="1504315"/>
                        </a:xfrm>
                      </wpg:grpSpPr>
                      <pic:pic xmlns:pic="http://schemas.openxmlformats.org/drawingml/2006/picture">
                        <pic:nvPicPr>
                          <pic:cNvPr id="30" name="Image 30" descr="40pcs 20cm Câbles pour BreadBoard male / male - Arduino masculin jumper Fil  Wire : Amazon.fr: Informatique"/>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749300" y="349250"/>
                            <a:ext cx="1155065" cy="1155065"/>
                          </a:xfrm>
                          <a:prstGeom prst="rect">
                            <a:avLst/>
                          </a:prstGeom>
                          <a:noFill/>
                          <a:ln>
                            <a:noFill/>
                          </a:ln>
                        </pic:spPr>
                      </pic:pic>
                      <wps:wsp>
                        <wps:cNvPr id="33" name="Zone de texte 2"/>
                        <wps:cNvSpPr txBox="1">
                          <a:spLocks noChangeArrowheads="1"/>
                        </wps:cNvSpPr>
                        <wps:spPr bwMode="auto">
                          <a:xfrm>
                            <a:off x="0" y="0"/>
                            <a:ext cx="2370125" cy="427345"/>
                          </a:xfrm>
                          <a:prstGeom prst="rect">
                            <a:avLst/>
                          </a:prstGeom>
                          <a:solidFill>
                            <a:srgbClr val="FFFFFF"/>
                          </a:solidFill>
                          <a:ln w="9525">
                            <a:noFill/>
                            <a:miter lim="800000"/>
                            <a:headEnd/>
                            <a:tailEnd/>
                          </a:ln>
                        </wps:spPr>
                        <wps:txbx>
                          <w:txbxContent>
                            <w:p w14:paraId="7433825B"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Câble breadboard</w:t>
                              </w:r>
                            </w:p>
                          </w:txbxContent>
                        </wps:txbx>
                        <wps:bodyPr rot="0" vert="horz" wrap="square" lIns="91440" tIns="45720" rIns="91440" bIns="45720" anchor="t" anchorCtr="0">
                          <a:noAutofit/>
                        </wps:bodyPr>
                      </wps:wsp>
                    </wpg:wgp>
                  </a:graphicData>
                </a:graphic>
              </wp:anchor>
            </w:drawing>
          </mc:Choice>
          <mc:Fallback>
            <w:pict>
              <v:group w14:anchorId="455DF167" id="Groupe 8" o:spid="_x0000_s1047" style="position:absolute;margin-left:0;margin-top:11.45pt;width:186.6pt;height:118.45pt;z-index:251676672;mso-position-horizontal:left;mso-position-horizontal-relative:margin;mso-position-vertical-relative:text" coordsize="23701,15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">
                <v:shape id="Image 30" o:spid="_x0000_s1048" type="#_x0000_t75" alt="40pcs 20cm Câbles pour BreadBoard male / male - Arduino masculin jumper Fil  Wire : Amazon.fr: Informatique" style="position:absolute;left:7493;top:3492;width:11550;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">
                  <v:imagedata r:id="rId35" o:title=" Informatique"/>
                </v:shape>
                <v:shape id="_x0000_s1049" type="#_x0000_t202" style="position:absolute;width:23701;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7433825B"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Câble breadboard</w:t>
                        </w:r>
                      </w:p>
                    </w:txbxContent>
                  </v:textbox>
                </v:shape>
                <w10:wrap anchorx="margin"/>
              </v:group>
            </w:pict>
          </mc:Fallback>
        </mc:AlternateContent>
      </w:r>
    </w:p>
    <w:p w14:paraId="3C69FB4C" w14:textId="1D208910" w:rsidR="00970AA8" w:rsidRDefault="00970AA8" w:rsidP="00351599"/>
    <w:p w14:paraId="7B350F57" w14:textId="797CF7CD" w:rsidR="00970AA8" w:rsidRDefault="00C63AA8" w:rsidP="00351599">
      <w:r>
        <w:rPr>
          <w:noProof/>
        </w:rPr>
        <w:drawing>
          <wp:anchor distT="0" distB="0" distL="114300" distR="114300" simplePos="0" relativeHeight="251688960" behindDoc="0" locked="0" layoutInCell="1" allowOverlap="1" wp14:anchorId="427BB9B4" wp14:editId="0FFAF0CD">
            <wp:simplePos x="0" y="0"/>
            <wp:positionH relativeFrom="column">
              <wp:posOffset>2913380</wp:posOffset>
            </wp:positionH>
            <wp:positionV relativeFrom="paragraph">
              <wp:posOffset>91440</wp:posOffset>
            </wp:positionV>
            <wp:extent cx="1422400" cy="861695"/>
            <wp:effectExtent l="0" t="0" r="6350" b="0"/>
            <wp:wrapSquare wrapText="bothSides"/>
            <wp:docPr id="39" name="Image 39" descr="15cm Câble Micro USB, CableCreation Câble Court Tressé USB A Mâle vers Micro  B Mâle, Charge Rapide, Compatible avec Batterie Externe, Smartphone  d'Android, Kindles, Drone etc, 0.5pied, Noir et Blanc : Amazon.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5cm Câble Micro USB, CableCreation Câble Court Tressé USB A Mâle vers Micro  B Mâle, Charge Rapide, Compatible avec Batterie Externe, Smartphone  d'Android, Kindles, Drone etc, 0.5pied, Noir et Blanc : Amazon.f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2400" cy="861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9C666F" w14:textId="6E0069C7" w:rsidR="00970AA8" w:rsidRDefault="00970AA8" w:rsidP="00351599"/>
    <w:p w14:paraId="43563BE2" w14:textId="6978FC05" w:rsidR="00970AA8" w:rsidRDefault="00970AA8" w:rsidP="00351599"/>
    <w:p w14:paraId="76E4853D" w14:textId="74DD2DEE" w:rsidR="00970AA8" w:rsidRDefault="00970AA8" w:rsidP="00351599"/>
    <w:p w14:paraId="25C41A0C" w14:textId="77777777" w:rsidR="00C63AA8" w:rsidRDefault="00C63AA8" w:rsidP="00351599"/>
    <w:p w14:paraId="58D7A358" w14:textId="710CF18C" w:rsidR="00351599" w:rsidRDefault="00F5606B" w:rsidP="00ED7E5A">
      <w:pPr>
        <w:jc w:val="both"/>
      </w:pPr>
      <w:r>
        <w:t xml:space="preserve">Vous pourrez </w:t>
      </w:r>
      <w:r w:rsidR="00ED6942">
        <w:t xml:space="preserve">vous fournir ces composant </w:t>
      </w:r>
      <w:r w:rsidR="005958C7">
        <w:t xml:space="preserve">en passant commande </w:t>
      </w:r>
      <w:r w:rsidR="00ED6942">
        <w:t xml:space="preserve">à l’IUT </w:t>
      </w:r>
      <w:r w:rsidR="007A6FEF">
        <w:t>L</w:t>
      </w:r>
      <w:r w:rsidR="00ED6942">
        <w:t xml:space="preserve">ab par exemple. Pour la réalisation du PCB vous trouverez tout le nécessaire </w:t>
      </w:r>
      <w:r w:rsidR="00785182">
        <w:t xml:space="preserve">(led, résistance, bornier) </w:t>
      </w:r>
      <w:r w:rsidR="00ED6942">
        <w:t xml:space="preserve">dans </w:t>
      </w:r>
      <w:r w:rsidR="00ED6942">
        <w:lastRenderedPageBreak/>
        <w:t>la salle de SAE d</w:t>
      </w:r>
      <w:r w:rsidR="00340325">
        <w:t>u bâtiment B</w:t>
      </w:r>
      <w:r w:rsidR="00ED6942">
        <w:t xml:space="preserve">. Le boitier de la batterie externe </w:t>
      </w:r>
      <w:r w:rsidR="00A7794F">
        <w:t>a</w:t>
      </w:r>
      <w:r w:rsidR="00ED6942">
        <w:t xml:space="preserve"> été modélisé pour</w:t>
      </w:r>
      <w:r w:rsidR="00A7794F">
        <w:t xml:space="preserve"> la </w:t>
      </w:r>
      <w:r w:rsidR="00ED6942">
        <w:t xml:space="preserve"> </w:t>
      </w:r>
      <w:hyperlink r:id="rId37" w:history="1">
        <w:r w:rsidR="00A7794F">
          <w:rPr>
            <w:rStyle w:val="Lienhypertexte"/>
          </w:rPr>
          <w:t>Power Bank 2C</w:t>
        </w:r>
      </w:hyperlink>
      <w:r w:rsidR="005958C7">
        <w:t>. Vous devrez modifier les dimensions du boitier pour votre batterie externe. Pour alimenter la Raspberry Pi via la batterie, vous pouvez utiliser un simple câble micro USB</w:t>
      </w:r>
      <w:r w:rsidR="00562811">
        <w:t xml:space="preserve"> ou</w:t>
      </w:r>
      <w:r w:rsidR="005958C7">
        <w:t xml:space="preserve"> coudé pour plus d’ergonomie. </w:t>
      </w:r>
    </w:p>
    <w:p w14:paraId="2F09B78F" w14:textId="4AA49469" w:rsidR="001B66FB" w:rsidRDefault="001B66FB" w:rsidP="001B66FB">
      <w:pPr>
        <w:pStyle w:val="Titre2"/>
      </w:pPr>
      <w:bookmarkStart w:id="5" w:name="_Toc107063937"/>
      <w:r>
        <w:t>Consigne de sécurité</w:t>
      </w:r>
      <w:bookmarkEnd w:id="5"/>
    </w:p>
    <w:p w14:paraId="324FA9BA" w14:textId="0E27FC60" w:rsidR="001B66FB" w:rsidRDefault="001B66FB" w:rsidP="00ED7E5A">
      <w:pPr>
        <w:pStyle w:val="Paragraphedeliste"/>
        <w:numPr>
          <w:ilvl w:val="0"/>
          <w:numId w:val="37"/>
        </w:numPr>
        <w:jc w:val="both"/>
      </w:pPr>
      <w:r>
        <w:t>L’utilisation du robot peut être dangereuse sans le respect des consignes de sécurité, demander impérativement à un professeur l’accès au robot pour qu’il vous explique son fonctionnement.</w:t>
      </w:r>
    </w:p>
    <w:p w14:paraId="4E2CC809" w14:textId="320F21B0" w:rsidR="001B66FB" w:rsidRPr="001B66FB" w:rsidRDefault="001B66FB" w:rsidP="00ED7E5A">
      <w:pPr>
        <w:pStyle w:val="Paragraphedeliste"/>
        <w:numPr>
          <w:ilvl w:val="0"/>
          <w:numId w:val="37"/>
        </w:numPr>
        <w:jc w:val="both"/>
      </w:pPr>
      <w:r>
        <w:t>Lors de la</w:t>
      </w:r>
      <w:r w:rsidR="00DD7522">
        <w:t xml:space="preserve"> construction du système, veuillez bien respecter puis vérifier le bon branchement des câbles. Le non-respect de ces branchements peut au mieux provoquer des disfonctionnements, au pire engendrer des cours circuit qui endommagerons définitivement la Raspberry Pi.</w:t>
      </w:r>
    </w:p>
    <w:p w14:paraId="63A23BC9" w14:textId="3C22A87E" w:rsidR="005958C7" w:rsidRDefault="005958C7" w:rsidP="005958C7">
      <w:pPr>
        <w:pStyle w:val="Titre1"/>
      </w:pPr>
      <w:bookmarkStart w:id="6" w:name="_Toc107063938"/>
      <w:r>
        <w:t>Impression 3D</w:t>
      </w:r>
      <w:bookmarkEnd w:id="6"/>
    </w:p>
    <w:p w14:paraId="064AA49B" w14:textId="740E4C78" w:rsidR="001F19DB" w:rsidRDefault="001F19DB" w:rsidP="00ED7E5A">
      <w:pPr>
        <w:jc w:val="both"/>
      </w:pPr>
      <w:r>
        <w:t xml:space="preserve">Les modèles 3D ont été réalisés sur Fusion 360 que vous pouvez facilement installer </w:t>
      </w:r>
      <w:hyperlink r:id="rId38" w:history="1">
        <w:r w:rsidRPr="001F19DB">
          <w:rPr>
            <w:rStyle w:val="Lienhypertexte"/>
          </w:rPr>
          <w:t>gratuitement</w:t>
        </w:r>
      </w:hyperlink>
      <w:r>
        <w:t xml:space="preserve"> si vous êtes étudiant. </w:t>
      </w:r>
      <w:r w:rsidR="00043309">
        <w:t xml:space="preserve">Pour </w:t>
      </w:r>
      <w:r w:rsidR="00B7729A">
        <w:t>vous procurez c</w:t>
      </w:r>
      <w:r w:rsidR="00043309">
        <w:t xml:space="preserve">es modèles 3D rendez-vous sur </w:t>
      </w:r>
      <w:r w:rsidR="00B7729A">
        <w:t xml:space="preserve">le </w:t>
      </w:r>
      <w:hyperlink r:id="rId39" w:history="1">
        <w:r w:rsidR="00B7729A" w:rsidRPr="00B7729A">
          <w:rPr>
            <w:rStyle w:val="Lienhypertexte"/>
          </w:rPr>
          <w:t>GitHub</w:t>
        </w:r>
      </w:hyperlink>
      <w:r w:rsidR="00B7729A">
        <w:t xml:space="preserve"> du projet ou en suivant ce lien : </w:t>
      </w:r>
      <w:hyperlink r:id="rId40" w:history="1">
        <w:r w:rsidR="00B7729A" w:rsidRPr="0015659F">
          <w:rPr>
            <w:rStyle w:val="Lienhypertexte"/>
          </w:rPr>
          <w:t>https://bit.ly/3bsh5RM</w:t>
        </w:r>
      </w:hyperlink>
      <w:r w:rsidR="00B7729A">
        <w:t xml:space="preserve"> </w:t>
      </w:r>
    </w:p>
    <w:p w14:paraId="61DC7F89" w14:textId="4D9184BF" w:rsidR="005958C7" w:rsidRDefault="00CF0F6F" w:rsidP="00ED7E5A">
      <w:pPr>
        <w:jc w:val="both"/>
      </w:pPr>
      <w:r>
        <w:t xml:space="preserve">Vous pouvez utiliser les imprimantes 3D de l’IUT </w:t>
      </w:r>
      <w:r w:rsidR="00043309">
        <w:t>Lab mis à votre disposition</w:t>
      </w:r>
      <w:r w:rsidR="00DD7522">
        <w:t xml:space="preserve">. Le temps total d’impression est d’environ 20h. </w:t>
      </w:r>
      <w:r w:rsidR="00043309">
        <w:t>Passons-en revu les 6 impressions à réaliser.</w:t>
      </w:r>
    </w:p>
    <w:p w14:paraId="5CFC162D" w14:textId="19F4DD83" w:rsidR="00043309" w:rsidRDefault="00F33BF2" w:rsidP="00043309">
      <w:pPr>
        <w:pStyle w:val="Titre2"/>
        <w:numPr>
          <w:ilvl w:val="0"/>
          <w:numId w:val="38"/>
        </w:numPr>
      </w:pPr>
      <w:bookmarkStart w:id="7" w:name="_Toc107063939"/>
      <w:r>
        <w:rPr>
          <w:noProof/>
        </w:rPr>
        <mc:AlternateContent>
          <mc:Choice Requires="wps">
            <w:drawing>
              <wp:anchor distT="45720" distB="45720" distL="114300" distR="114300" simplePos="0" relativeHeight="251706368" behindDoc="0" locked="0" layoutInCell="1" allowOverlap="1" wp14:anchorId="36CECDF9" wp14:editId="02040A5C">
                <wp:simplePos x="0" y="0"/>
                <wp:positionH relativeFrom="margin">
                  <wp:align>right</wp:align>
                </wp:positionH>
                <wp:positionV relativeFrom="paragraph">
                  <wp:posOffset>509905</wp:posOffset>
                </wp:positionV>
                <wp:extent cx="2916555" cy="3628390"/>
                <wp:effectExtent l="0" t="0" r="0" b="0"/>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6555" cy="3628390"/>
                        </a:xfrm>
                        <a:prstGeom prst="rect">
                          <a:avLst/>
                        </a:prstGeom>
                        <a:solidFill>
                          <a:srgbClr val="FFFFFF"/>
                        </a:solidFill>
                        <a:ln w="9525">
                          <a:noFill/>
                          <a:miter lim="800000"/>
                          <a:headEnd/>
                          <a:tailEnd/>
                        </a:ln>
                      </wps:spPr>
                      <wps:txbx>
                        <w:txbxContent>
                          <w:p w14:paraId="307B3A85" w14:textId="18283381" w:rsidR="008F2379" w:rsidRDefault="008F2379" w:rsidP="008F2379">
                            <w:pPr>
                              <w:jc w:val="both"/>
                            </w:pPr>
                            <w:r>
                              <w:t xml:space="preserve">Sa base est composée de 4 trous de diamètre 2.5mm, ils servent à fixer la Raspberry Pi. En bas à gauche un trou rectangulaire va venir accueillir le câble d’alimentation. Les 5 petit trous à l’avant vont servir à interagir avec les boutons du Pifacecad. Les 9 trous de chaque côté ont comme objectif de ventiler le boitier et refroidir la Raspberry Pi. Les encoche du haut permettent le maintien du couvercle. En dessous se trouve 4 encoches supplémentaires </w:t>
                            </w:r>
                            <w:r>
                              <w:t>pour s’accrocher au boitier de la batterie externe.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ECDF9" id="_x0000_s1050" type="#_x0000_t202" style="position:absolute;left:0;text-align:left;margin-left:178.45pt;margin-top:40.15pt;width:229.65pt;height:285.7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" stroked="f">
                <v:textbox>
                  <w:txbxContent>
                    <w:p w14:paraId="307B3A85" w14:textId="18283381" w:rsidR="008F2379" w:rsidRDefault="008F2379" w:rsidP="008F2379">
                      <w:pPr>
                        <w:jc w:val="both"/>
                      </w:pPr>
                      <w:r>
                        <w:t xml:space="preserve">Sa base est composée de 4 trous de diamètre 2.5mm, ils servent à fixer la Raspberry Pi. En bas à gauche un trou rectangulaire va venir accueillir le câble d’alimentation. Les 5 petit trous à l’avant vont servir à interagir avec les boutons du Pifacecad. Les 9 trous de chaque côté ont comme objectif de ventiler le boitier et refroidir la Raspberry Pi. Les encoche du haut permettent le maintien du couvercle. En dessous se trouve 4 encoches supplémentaires </w:t>
                      </w:r>
                      <w:r>
                        <w:t>pour s’accrocher au boitier de la batterie externe.</w:t>
                      </w:r>
                    </w:p>
                  </w:txbxContent>
                </v:textbox>
                <w10:wrap type="square" anchorx="margin"/>
              </v:shape>
            </w:pict>
          </mc:Fallback>
        </mc:AlternateContent>
      </w:r>
      <w:r w:rsidR="00043309">
        <w:t>Le boitier</w:t>
      </w:r>
      <w:bookmarkEnd w:id="7"/>
    </w:p>
    <w:p w14:paraId="4E17C160" w14:textId="61E2AD46" w:rsidR="00043309" w:rsidRPr="00043309" w:rsidRDefault="00F33BF2" w:rsidP="00ED7E5A">
      <w:pPr>
        <w:jc w:val="both"/>
      </w:pPr>
      <w:r>
        <w:rPr>
          <w:noProof/>
        </w:rPr>
        <w:drawing>
          <wp:anchor distT="0" distB="0" distL="114300" distR="114300" simplePos="0" relativeHeight="251702272" behindDoc="0" locked="0" layoutInCell="1" allowOverlap="1" wp14:anchorId="782C3B8F" wp14:editId="2F0BD368">
            <wp:simplePos x="0" y="0"/>
            <wp:positionH relativeFrom="margin">
              <wp:posOffset>-126550</wp:posOffset>
            </wp:positionH>
            <wp:positionV relativeFrom="paragraph">
              <wp:posOffset>315250</wp:posOffset>
            </wp:positionV>
            <wp:extent cx="3334385" cy="3003550"/>
            <wp:effectExtent l="0" t="0" r="0" b="6350"/>
            <wp:wrapSquare wrapText="bothSides"/>
            <wp:docPr id="60" name="Image 60"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équipement électronique&#10;&#10;Description générée automatiquement"/>
                    <pic:cNvPicPr/>
                  </pic:nvPicPr>
                  <pic:blipFill rotWithShape="1">
                    <a:blip r:embed="rId41"/>
                    <a:srcRect l="10891" r="9829" b="-1874"/>
                    <a:stretch/>
                  </pic:blipFill>
                  <pic:spPr bwMode="auto">
                    <a:xfrm>
                      <a:off x="0" y="0"/>
                      <a:ext cx="3334385" cy="300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FF6C0" w14:textId="46048333" w:rsidR="00043309" w:rsidRDefault="00043309" w:rsidP="009421A2"/>
    <w:p w14:paraId="185547B4" w14:textId="77777777" w:rsidR="00043309" w:rsidRDefault="00043309" w:rsidP="009421A2"/>
    <w:p w14:paraId="40695DB9" w14:textId="59D94C9C" w:rsidR="009421A2" w:rsidRDefault="009421A2" w:rsidP="009421A2">
      <w:pPr>
        <w:pStyle w:val="Titre2"/>
        <w:numPr>
          <w:ilvl w:val="0"/>
          <w:numId w:val="38"/>
        </w:numPr>
      </w:pPr>
      <w:bookmarkStart w:id="8" w:name="_Toc107063940"/>
      <w:r w:rsidRPr="009421A2">
        <w:drawing>
          <wp:anchor distT="0" distB="0" distL="114300" distR="114300" simplePos="0" relativeHeight="251703296" behindDoc="0" locked="0" layoutInCell="1" allowOverlap="1" wp14:anchorId="1B963FFF" wp14:editId="2306D321">
            <wp:simplePos x="0" y="0"/>
            <wp:positionH relativeFrom="margin">
              <wp:align>left</wp:align>
            </wp:positionH>
            <wp:positionV relativeFrom="paragraph">
              <wp:posOffset>444500</wp:posOffset>
            </wp:positionV>
            <wp:extent cx="3270250" cy="2143125"/>
            <wp:effectExtent l="0" t="0" r="635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0250" cy="2143125"/>
                    </a:xfrm>
                    <a:prstGeom prst="rect">
                      <a:avLst/>
                    </a:prstGeom>
                  </pic:spPr>
                </pic:pic>
              </a:graphicData>
            </a:graphic>
            <wp14:sizeRelH relativeFrom="margin">
              <wp14:pctWidth>0</wp14:pctWidth>
            </wp14:sizeRelH>
            <wp14:sizeRelV relativeFrom="margin">
              <wp14:pctHeight>0</wp14:pctHeight>
            </wp14:sizeRelV>
          </wp:anchor>
        </w:drawing>
      </w:r>
      <w:r>
        <w:t>Le couvercle</w:t>
      </w:r>
      <w:bookmarkEnd w:id="8"/>
      <w:r>
        <w:t xml:space="preserve"> </w:t>
      </w:r>
    </w:p>
    <w:p w14:paraId="1647D13C" w14:textId="35304B24" w:rsidR="00ED7E5A" w:rsidRDefault="00ED7E5A" w:rsidP="00ED7E5A">
      <w:pPr>
        <w:jc w:val="both"/>
      </w:pPr>
      <w:r>
        <w:t>Il est composé de 4 encoches qui vont venir s’emboiter avec le boitier. Le grand trou vide rectangulaire centrale va faire ressortir l’écran LCD du Pifacecad. Le trou juste à côté ressort tous les câbles de connexion entre le</w:t>
      </w:r>
      <w:r w:rsidR="00226BD7">
        <w:t xml:space="preserve"> système extérieur (robot, capteur, led) et le système intérieur (Raspberry Pi).</w:t>
      </w:r>
    </w:p>
    <w:p w14:paraId="525BDF64" w14:textId="2D363F13" w:rsidR="00226BD7" w:rsidRDefault="00226BD7" w:rsidP="00ED7E5A">
      <w:pPr>
        <w:jc w:val="both"/>
      </w:pPr>
    </w:p>
    <w:p w14:paraId="73042BF3" w14:textId="0FF0F522" w:rsidR="00226BD7" w:rsidRDefault="00E45B7A" w:rsidP="00226BD7">
      <w:pPr>
        <w:pStyle w:val="Titre2"/>
        <w:numPr>
          <w:ilvl w:val="0"/>
          <w:numId w:val="38"/>
        </w:numPr>
      </w:pPr>
      <w:bookmarkStart w:id="9" w:name="_Toc107063941"/>
      <w:r w:rsidRPr="00A7794F">
        <w:drawing>
          <wp:anchor distT="0" distB="0" distL="114300" distR="114300" simplePos="0" relativeHeight="251704320" behindDoc="0" locked="0" layoutInCell="1" allowOverlap="1" wp14:anchorId="206E187F" wp14:editId="32744D11">
            <wp:simplePos x="0" y="0"/>
            <wp:positionH relativeFrom="margin">
              <wp:posOffset>615950</wp:posOffset>
            </wp:positionH>
            <wp:positionV relativeFrom="paragraph">
              <wp:posOffset>292100</wp:posOffset>
            </wp:positionV>
            <wp:extent cx="1671320" cy="2288540"/>
            <wp:effectExtent l="0" t="41910" r="0" b="267970"/>
            <wp:wrapSquare wrapText="bothSides"/>
            <wp:docPr id="193" name="Image 1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texte&#10;&#10;Description générée automatiquement"/>
                    <pic:cNvPicPr/>
                  </pic:nvPicPr>
                  <pic:blipFill rotWithShape="1">
                    <a:blip r:embed="rId43">
                      <a:extLst>
                        <a:ext uri="{BEBA8EAE-BF5A-486C-A8C5-ECC9F3942E4B}">
                          <a14:imgProps xmlns:a14="http://schemas.microsoft.com/office/drawing/2010/main">
                            <a14:imgLayer r:embed="rId44">
                              <a14:imgEffect>
                                <a14:backgroundRemoval t="9971" b="91935" l="9915" r="89964">
                                  <a14:foregroundMark x1="36276" y1="10117" x2="37485" y2="10411"/>
                                  <a14:foregroundMark x1="62394" y1="91935" x2="62394" y2="91935"/>
                                </a14:backgroundRemoval>
                              </a14:imgEffect>
                            </a14:imgLayer>
                          </a14:imgProps>
                        </a:ext>
                      </a:extLst>
                    </a:blip>
                    <a:srcRect l="21515" t="4329" r="22305" b="2444"/>
                    <a:stretch/>
                  </pic:blipFill>
                  <pic:spPr bwMode="auto">
                    <a:xfrm rot="18857594">
                      <a:off x="0" y="0"/>
                      <a:ext cx="1671320" cy="228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BD7">
        <w:t>Boitier batterie</w:t>
      </w:r>
      <w:bookmarkEnd w:id="9"/>
    </w:p>
    <w:p w14:paraId="217EB0DC" w14:textId="709F7D11" w:rsidR="00226BD7" w:rsidRPr="00226BD7" w:rsidRDefault="00226BD7" w:rsidP="00226BD7"/>
    <w:p w14:paraId="2B12B816" w14:textId="481EB749" w:rsidR="00043309" w:rsidRDefault="008F2379" w:rsidP="00E9551E">
      <w:pPr>
        <w:jc w:val="both"/>
      </w:pPr>
      <w:r>
        <w:t xml:space="preserve">Sur le dessus se trouve 4 encoches </w:t>
      </w:r>
      <w:r w:rsidR="00E45B7A">
        <w:t>pour le boitier de la Raspberry Pi. A l’arrière, une fente de sécurité permet de retirer la batterie dans le cas où elle venait à se coincer dans le boitier. L’avant, non visible ici, est pleinement ouvert pour venir accueillir la batterie.</w:t>
      </w:r>
    </w:p>
    <w:p w14:paraId="38FCDDDB" w14:textId="57D7DE71" w:rsidR="00E45B7A" w:rsidRDefault="00E45B7A" w:rsidP="009421A2"/>
    <w:p w14:paraId="0F7D849F" w14:textId="0C66AABA" w:rsidR="00E45B7A" w:rsidRDefault="00E9551E" w:rsidP="00E45B7A">
      <w:pPr>
        <w:pStyle w:val="Titre2"/>
        <w:numPr>
          <w:ilvl w:val="0"/>
          <w:numId w:val="38"/>
        </w:numPr>
      </w:pPr>
      <w:r w:rsidRPr="00E9551E">
        <w:drawing>
          <wp:anchor distT="0" distB="0" distL="114300" distR="114300" simplePos="0" relativeHeight="251707392" behindDoc="0" locked="0" layoutInCell="1" allowOverlap="1" wp14:anchorId="7F85B0A1" wp14:editId="01CB26DC">
            <wp:simplePos x="0" y="0"/>
            <wp:positionH relativeFrom="column">
              <wp:posOffset>194310</wp:posOffset>
            </wp:positionH>
            <wp:positionV relativeFrom="paragraph">
              <wp:posOffset>481965</wp:posOffset>
            </wp:positionV>
            <wp:extent cx="1521460" cy="1168400"/>
            <wp:effectExtent l="0" t="0" r="2540" b="0"/>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1460" cy="1168400"/>
                    </a:xfrm>
                    <a:prstGeom prst="rect">
                      <a:avLst/>
                    </a:prstGeom>
                  </pic:spPr>
                </pic:pic>
              </a:graphicData>
            </a:graphic>
            <wp14:sizeRelH relativeFrom="margin">
              <wp14:pctWidth>0</wp14:pctWidth>
            </wp14:sizeRelH>
            <wp14:sizeRelV relativeFrom="margin">
              <wp14:pctHeight>0</wp14:pctHeight>
            </wp14:sizeRelV>
          </wp:anchor>
        </w:drawing>
      </w:r>
      <w:r>
        <w:t xml:space="preserve">Clips </w:t>
      </w:r>
    </w:p>
    <w:p w14:paraId="23C54A81" w14:textId="78D09102" w:rsidR="00E9551E" w:rsidRDefault="00E9551E" w:rsidP="00E9551E"/>
    <w:p w14:paraId="4E59DFFB" w14:textId="219D1B29" w:rsidR="00E9551E" w:rsidRPr="00E9551E" w:rsidRDefault="00E9551E" w:rsidP="00E9551E">
      <w:r>
        <w:t xml:space="preserve">Ils maintiennent le boitier de la Raspberry Pi et le boitier de la batterie externe ensemble. </w:t>
      </w:r>
    </w:p>
    <w:p w14:paraId="360EE62F" w14:textId="7F35CB4E" w:rsidR="00E45B7A" w:rsidRDefault="00E45B7A" w:rsidP="009421A2"/>
    <w:p w14:paraId="6E0D8BD8" w14:textId="7834C53F" w:rsidR="00E45B7A" w:rsidRDefault="00E45B7A" w:rsidP="009421A2"/>
    <w:p w14:paraId="3B083782" w14:textId="001B9272" w:rsidR="00043309" w:rsidRDefault="00211039" w:rsidP="00211039">
      <w:pPr>
        <w:pStyle w:val="Titre2"/>
        <w:numPr>
          <w:ilvl w:val="0"/>
          <w:numId w:val="38"/>
        </w:numPr>
      </w:pPr>
      <w:r>
        <w:t>Boutons</w:t>
      </w:r>
    </w:p>
    <w:p w14:paraId="5981789E" w14:textId="3CCDE1A7" w:rsidR="00211039" w:rsidRPr="00211039" w:rsidRDefault="00211039" w:rsidP="00211039">
      <w:r w:rsidRPr="00211039">
        <w:drawing>
          <wp:anchor distT="0" distB="0" distL="114300" distR="114300" simplePos="0" relativeHeight="251708416" behindDoc="0" locked="0" layoutInCell="1" allowOverlap="1" wp14:anchorId="0FEDF264" wp14:editId="252F184C">
            <wp:simplePos x="0" y="0"/>
            <wp:positionH relativeFrom="column">
              <wp:posOffset>234806</wp:posOffset>
            </wp:positionH>
            <wp:positionV relativeFrom="paragraph">
              <wp:posOffset>6406</wp:posOffset>
            </wp:positionV>
            <wp:extent cx="1748790" cy="1463675"/>
            <wp:effectExtent l="0" t="0" r="3810" b="317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8790" cy="1463675"/>
                    </a:xfrm>
                    <a:prstGeom prst="rect">
                      <a:avLst/>
                    </a:prstGeom>
                  </pic:spPr>
                </pic:pic>
              </a:graphicData>
            </a:graphic>
            <wp14:sizeRelH relativeFrom="margin">
              <wp14:pctWidth>0</wp14:pctWidth>
            </wp14:sizeRelH>
            <wp14:sizeRelV relativeFrom="margin">
              <wp14:pctHeight>0</wp14:pctHeight>
            </wp14:sizeRelV>
          </wp:anchor>
        </w:drawing>
      </w:r>
    </w:p>
    <w:p w14:paraId="33AE828A" w14:textId="669BD406" w:rsidR="00043309" w:rsidRDefault="00211039" w:rsidP="00AA6419">
      <w:pPr>
        <w:jc w:val="both"/>
      </w:pPr>
      <w:r>
        <w:t xml:space="preserve">Ces 5 boutons sont des rallonges pour interagir avec les boutons du Pifacecad. </w:t>
      </w:r>
      <w:r w:rsidR="00B61E3F">
        <w:t xml:space="preserve">Sans eux, les boutons du Pifacecad serait inaccessible dans le boitier depuis l’extérieur. </w:t>
      </w:r>
    </w:p>
    <w:p w14:paraId="596AF37D" w14:textId="77777777" w:rsidR="00043309" w:rsidRDefault="00043309" w:rsidP="009421A2"/>
    <w:p w14:paraId="1EE4BFB7" w14:textId="2709C2E7" w:rsidR="00043309" w:rsidRDefault="00043309" w:rsidP="009421A2"/>
    <w:p w14:paraId="1323A9D9" w14:textId="65EA22B0" w:rsidR="00043309" w:rsidRDefault="00AA6419" w:rsidP="00AA6419">
      <w:pPr>
        <w:pStyle w:val="Titre2"/>
        <w:numPr>
          <w:ilvl w:val="0"/>
          <w:numId w:val="38"/>
        </w:numPr>
      </w:pPr>
      <w:r>
        <w:lastRenderedPageBreak/>
        <w:t>Les mors</w:t>
      </w:r>
    </w:p>
    <w:p w14:paraId="24B15952" w14:textId="1286590B" w:rsidR="00043309" w:rsidRDefault="00AA6419" w:rsidP="001B3BD4">
      <w:pPr>
        <w:jc w:val="both"/>
      </w:pPr>
      <w:r w:rsidRPr="00AA6419">
        <w:drawing>
          <wp:anchor distT="0" distB="0" distL="114300" distR="114300" simplePos="0" relativeHeight="251709440" behindDoc="0" locked="0" layoutInCell="1" allowOverlap="1" wp14:anchorId="2CB31D9F" wp14:editId="37F1B107">
            <wp:simplePos x="0" y="0"/>
            <wp:positionH relativeFrom="margin">
              <wp:align>left</wp:align>
            </wp:positionH>
            <wp:positionV relativeFrom="paragraph">
              <wp:posOffset>69448</wp:posOffset>
            </wp:positionV>
            <wp:extent cx="3063875" cy="2146935"/>
            <wp:effectExtent l="0" t="0" r="3175" b="5715"/>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875" cy="2146935"/>
                    </a:xfrm>
                    <a:prstGeom prst="rect">
                      <a:avLst/>
                    </a:prstGeom>
                  </pic:spPr>
                </pic:pic>
              </a:graphicData>
            </a:graphic>
            <wp14:sizeRelH relativeFrom="margin">
              <wp14:pctWidth>0</wp14:pctWidth>
            </wp14:sizeRelH>
            <wp14:sizeRelV relativeFrom="margin">
              <wp14:pctHeight>0</wp14:pctHeight>
            </wp14:sizeRelV>
          </wp:anchor>
        </w:drawing>
      </w:r>
      <w:r>
        <w:t>Les 2 mors formes une paire. Celui de droite comporte un trou pour fixer le capteur dessus, plus précisément, le trou va contenir les câble breadboard connecter au capteur, ces derniers vont ressortir par le dessous. Derrière le mors de gauche se trouve 2 petit trou de 2mm pour maintenir la plaque de mesure pour le capteur.</w:t>
      </w:r>
    </w:p>
    <w:p w14:paraId="4712B2AB" w14:textId="335D2263" w:rsidR="00AA6419" w:rsidRDefault="00AA6419" w:rsidP="009421A2"/>
    <w:p w14:paraId="16FD08C2" w14:textId="52B12604" w:rsidR="00AA6419" w:rsidRDefault="004B5BD2" w:rsidP="00AA6419">
      <w:pPr>
        <w:pStyle w:val="Titre2"/>
        <w:numPr>
          <w:ilvl w:val="0"/>
          <w:numId w:val="38"/>
        </w:numPr>
      </w:pPr>
      <w:r>
        <w:rPr>
          <w:noProof/>
        </w:rPr>
        <mc:AlternateContent>
          <mc:Choice Requires="wps">
            <w:drawing>
              <wp:anchor distT="45720" distB="45720" distL="114300" distR="114300" simplePos="0" relativeHeight="251712512" behindDoc="0" locked="0" layoutInCell="1" allowOverlap="1" wp14:anchorId="21F0AAEF" wp14:editId="3E90B8F9">
                <wp:simplePos x="0" y="0"/>
                <wp:positionH relativeFrom="margin">
                  <wp:align>right</wp:align>
                </wp:positionH>
                <wp:positionV relativeFrom="paragraph">
                  <wp:posOffset>415290</wp:posOffset>
                </wp:positionV>
                <wp:extent cx="2968625" cy="2362835"/>
                <wp:effectExtent l="0" t="0" r="3175" b="0"/>
                <wp:wrapSquare wrapText="bothSides"/>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2363372"/>
                        </a:xfrm>
                        <a:prstGeom prst="rect">
                          <a:avLst/>
                        </a:prstGeom>
                        <a:solidFill>
                          <a:srgbClr val="FFFFFF"/>
                        </a:solidFill>
                        <a:ln w="9525">
                          <a:noFill/>
                          <a:miter lim="800000"/>
                          <a:headEnd/>
                          <a:tailEnd/>
                        </a:ln>
                      </wps:spPr>
                      <wps:txbx>
                        <w:txbxContent>
                          <w:p w14:paraId="3AF48106" w14:textId="2166CF73" w:rsidR="001B3BD4" w:rsidRDefault="001B3BD4" w:rsidP="001B3BD4">
                            <w:pPr>
                              <w:jc w:val="both"/>
                            </w:pPr>
                            <w:r>
                              <w:t xml:space="preserve">Ce dernier objet se fixe sur le mors de gauche </w:t>
                            </w:r>
                            <w:r>
                              <w:t>(</w:t>
                            </w:r>
                            <w:r>
                              <w:t>ci-dessus</w:t>
                            </w:r>
                            <w:r>
                              <w:t>)</w:t>
                            </w:r>
                            <w:r>
                              <w:t>. Il permet de renvoyer les ondes émises par le capteur de mesure. Vous pouvez si vous le souhaiter en fabrique un 2eme plus petit en modifiant ses dimensions, pour le capteur laser (</w:t>
                            </w:r>
                            <w:hyperlink w:anchor="_Composants_prérequis" w:history="1">
                              <w:r w:rsidRPr="001B3BD4">
                                <w:rPr>
                                  <w:rStyle w:val="Lienhypertexte"/>
                                </w:rPr>
                                <w:t>VL53L0X</w:t>
                              </w:r>
                            </w:hyperlink>
                            <w:r>
                              <w:t>). Le modèle fournis est dimensionné pour être compatible avec le capteur à ultrason (</w:t>
                            </w:r>
                            <w:hyperlink w:anchor="_Composants_prérequis" w:history="1">
                              <w:r w:rsidRPr="001B3BD4">
                                <w:rPr>
                                  <w:rStyle w:val="Lienhypertexte"/>
                                </w:rPr>
                                <w:t>HC-SR</w:t>
                              </w:r>
                              <w:r w:rsidRPr="001B3BD4">
                                <w:rPr>
                                  <w:rStyle w:val="Lienhypertexte"/>
                                </w:rPr>
                                <w:t>0</w:t>
                              </w:r>
                              <w:r w:rsidRPr="001B3BD4">
                                <w:rPr>
                                  <w:rStyle w:val="Lienhypertexte"/>
                                </w:rPr>
                                <w:t>4</w:t>
                              </w:r>
                            </w:hyperlink>
                            <w:r>
                              <w:t>)</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0AAEF" id="_x0000_s1051" type="#_x0000_t202" style="position:absolute;left:0;text-align:left;margin-left:182.55pt;margin-top:32.7pt;width:233.75pt;height:186.05pt;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" stroked="f">
                <v:textbox>
                  <w:txbxContent>
                    <w:p w14:paraId="3AF48106" w14:textId="2166CF73" w:rsidR="001B3BD4" w:rsidRDefault="001B3BD4" w:rsidP="001B3BD4">
                      <w:pPr>
                        <w:jc w:val="both"/>
                      </w:pPr>
                      <w:r>
                        <w:t xml:space="preserve">Ce dernier objet se fixe sur le mors de gauche </w:t>
                      </w:r>
                      <w:r>
                        <w:t>(</w:t>
                      </w:r>
                      <w:r>
                        <w:t>ci-dessus</w:t>
                      </w:r>
                      <w:r>
                        <w:t>)</w:t>
                      </w:r>
                      <w:r>
                        <w:t>. Il permet de renvoyer les ondes émises par le capteur de mesure. Vous pouvez si vous le souhaiter en fabrique un 2eme plus petit en modifiant ses dimensions, pour le capteur laser (</w:t>
                      </w:r>
                      <w:hyperlink w:anchor="_Composants_prérequis" w:history="1">
                        <w:r w:rsidRPr="001B3BD4">
                          <w:rPr>
                            <w:rStyle w:val="Lienhypertexte"/>
                          </w:rPr>
                          <w:t>VL53L0X</w:t>
                        </w:r>
                      </w:hyperlink>
                      <w:r>
                        <w:t>). Le modèle fournis est dimensionné pour être compatible avec le capteur à ultrason (</w:t>
                      </w:r>
                      <w:hyperlink w:anchor="_Composants_prérequis" w:history="1">
                        <w:r w:rsidRPr="001B3BD4">
                          <w:rPr>
                            <w:rStyle w:val="Lienhypertexte"/>
                          </w:rPr>
                          <w:t>HC-SR</w:t>
                        </w:r>
                        <w:r w:rsidRPr="001B3BD4">
                          <w:rPr>
                            <w:rStyle w:val="Lienhypertexte"/>
                          </w:rPr>
                          <w:t>0</w:t>
                        </w:r>
                        <w:r w:rsidRPr="001B3BD4">
                          <w:rPr>
                            <w:rStyle w:val="Lienhypertexte"/>
                          </w:rPr>
                          <w:t>4</w:t>
                        </w:r>
                      </w:hyperlink>
                      <w:r>
                        <w:t>)</w:t>
                      </w:r>
                      <w:r>
                        <w:t>.</w:t>
                      </w:r>
                    </w:p>
                  </w:txbxContent>
                </v:textbox>
                <w10:wrap type="square" anchorx="margin"/>
              </v:shape>
            </w:pict>
          </mc:Fallback>
        </mc:AlternateContent>
      </w:r>
      <w:r w:rsidR="00F33BF2" w:rsidRPr="00D46CF0">
        <w:drawing>
          <wp:anchor distT="0" distB="0" distL="114300" distR="114300" simplePos="0" relativeHeight="251710464" behindDoc="0" locked="0" layoutInCell="1" allowOverlap="1" wp14:anchorId="2AB9CD74" wp14:editId="2EEB290B">
            <wp:simplePos x="0" y="0"/>
            <wp:positionH relativeFrom="margin">
              <wp:posOffset>78105</wp:posOffset>
            </wp:positionH>
            <wp:positionV relativeFrom="paragraph">
              <wp:posOffset>595083</wp:posOffset>
            </wp:positionV>
            <wp:extent cx="3141980" cy="2054860"/>
            <wp:effectExtent l="0" t="0" r="1270" b="2540"/>
            <wp:wrapSquare wrapText="bothSides"/>
            <wp:docPr id="199" name="Image 199" descr="Une image contenant texte, stationnair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stationnaire, carte de visite&#10;&#10;Description générée automatiquement"/>
                    <pic:cNvPicPr/>
                  </pic:nvPicPr>
                  <pic:blipFill rotWithShape="1">
                    <a:blip r:embed="rId48"/>
                    <a:srcRect l="185" t="3458" r="4799"/>
                    <a:stretch/>
                  </pic:blipFill>
                  <pic:spPr bwMode="auto">
                    <a:xfrm>
                      <a:off x="0" y="0"/>
                      <a:ext cx="3141980" cy="205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419">
        <w:t xml:space="preserve">La plaque </w:t>
      </w:r>
    </w:p>
    <w:p w14:paraId="03DAD2D1" w14:textId="0D390485" w:rsidR="00AA6419" w:rsidRPr="00AA6419" w:rsidRDefault="00AA6419" w:rsidP="00AA6419"/>
    <w:p w14:paraId="79C09A17" w14:textId="77777777" w:rsidR="004B5BD2" w:rsidRDefault="004B5BD2" w:rsidP="000D1E1A">
      <w:pPr>
        <w:pStyle w:val="Titre1"/>
      </w:pPr>
      <w:bookmarkStart w:id="10" w:name="_Toc107063943"/>
    </w:p>
    <w:p w14:paraId="0F8863FF" w14:textId="77777777" w:rsidR="004B5BD2" w:rsidRDefault="004B5BD2" w:rsidP="000D1E1A">
      <w:pPr>
        <w:pStyle w:val="Titre1"/>
      </w:pPr>
    </w:p>
    <w:p w14:paraId="57C5985F" w14:textId="76704AC0" w:rsidR="000D1E1A" w:rsidRDefault="000D1E1A" w:rsidP="000D1E1A">
      <w:pPr>
        <w:pStyle w:val="Titre1"/>
      </w:pPr>
      <w:r>
        <w:t>Configuration de la raspberry pi</w:t>
      </w:r>
      <w:bookmarkEnd w:id="10"/>
    </w:p>
    <w:p w14:paraId="4CF09106" w14:textId="7992C441" w:rsidR="004B5BD2" w:rsidRPr="004B5BD2" w:rsidRDefault="004B5BD2" w:rsidP="004B5BD2">
      <w:r>
        <w:t xml:space="preserve">Avant de d’assembler les cartes électroniques dans le boitier, il nous faut configurer la Raspberry Pi tant </w:t>
      </w:r>
      <w:r w:rsidR="00875965">
        <w:t xml:space="preserve">que ses ports USB et HDMI sont accessible </w:t>
      </w:r>
    </w:p>
    <w:p w14:paraId="49C9BA9B" w14:textId="5B08AA0B" w:rsidR="004B5BD2" w:rsidRPr="004B5BD2" w:rsidRDefault="000D1E1A" w:rsidP="004B5BD2">
      <w:pPr>
        <w:pStyle w:val="Titre2"/>
      </w:pPr>
      <w:bookmarkStart w:id="11" w:name="_Toc107063944"/>
      <w:r>
        <w:t>Activation de l’I2C</w:t>
      </w:r>
      <w:bookmarkEnd w:id="11"/>
    </w:p>
    <w:p w14:paraId="3106D107" w14:textId="00238FC5" w:rsidR="000D1E1A" w:rsidRDefault="000D1E1A" w:rsidP="000D1E1A">
      <w:r>
        <w:t>Pour commencer, il faut activer les ports I2C de la Raspberry Pi</w:t>
      </w:r>
      <w:r w:rsidR="00875965">
        <w:t>, cela nous permet de communiquer avec le capteur laser</w:t>
      </w:r>
      <w:r>
        <w:t>. Pour cela, entrez cette ligne dans un terminal de commande :</w:t>
      </w:r>
      <w:r w:rsidR="000F20AB">
        <w:t xml:space="preserve"> </w:t>
      </w:r>
    </w:p>
    <w:p w14:paraId="6D8DBA21" w14:textId="77777777" w:rsidR="000D1E1A" w:rsidRPr="00616FFD" w:rsidRDefault="000D1E1A" w:rsidP="000D1E1A">
      <w:r w:rsidRPr="00616FFD">
        <w:rPr>
          <w:noProof/>
        </w:rPr>
        <w:drawing>
          <wp:inline distT="0" distB="0" distL="0" distR="0" wp14:anchorId="13A1FA16" wp14:editId="4803C75B">
            <wp:extent cx="2611526" cy="26735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0299" cy="295893"/>
                    </a:xfrm>
                    <a:prstGeom prst="rect">
                      <a:avLst/>
                    </a:prstGeom>
                  </pic:spPr>
                </pic:pic>
              </a:graphicData>
            </a:graphic>
          </wp:inline>
        </w:drawing>
      </w:r>
    </w:p>
    <w:p w14:paraId="712A73DB" w14:textId="0E7FE4DC" w:rsidR="000D1E1A" w:rsidRDefault="000D1E1A" w:rsidP="000D1E1A">
      <w:r w:rsidRPr="00616FFD">
        <w:t>La fenêtre suivante s’ouvre :</w:t>
      </w:r>
      <w:r w:rsidR="00875965">
        <w:t xml:space="preserve"> </w:t>
      </w:r>
    </w:p>
    <w:p w14:paraId="04AB79BF" w14:textId="77777777" w:rsidR="000D1E1A" w:rsidRDefault="000D1E1A" w:rsidP="000D1E1A">
      <w:r>
        <w:rPr>
          <w:noProof/>
        </w:rPr>
        <w:lastRenderedPageBreak/>
        <w:drawing>
          <wp:inline distT="0" distB="0" distL="0" distR="0" wp14:anchorId="5403C2BA" wp14:editId="2F523D27">
            <wp:extent cx="4871738" cy="1828800"/>
            <wp:effectExtent l="0" t="0" r="5080" b="0"/>
            <wp:docPr id="42" name="Image 42" descr="https://cdn.discordapp.com/attachments/933097553443029023/98986603579037704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933097553443029023/989866035790377041/unknow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2760" t="20214" r="7006" b="26642"/>
                    <a:stretch/>
                  </pic:blipFill>
                  <pic:spPr bwMode="auto">
                    <a:xfrm>
                      <a:off x="0" y="0"/>
                      <a:ext cx="4947139" cy="1857105"/>
                    </a:xfrm>
                    <a:prstGeom prst="rect">
                      <a:avLst/>
                    </a:prstGeom>
                    <a:noFill/>
                    <a:ln>
                      <a:noFill/>
                    </a:ln>
                    <a:extLst>
                      <a:ext uri="{53640926-AAD7-44D8-BBD7-CCE9431645EC}">
                        <a14:shadowObscured xmlns:a14="http://schemas.microsoft.com/office/drawing/2010/main"/>
                      </a:ext>
                    </a:extLst>
                  </pic:spPr>
                </pic:pic>
              </a:graphicData>
            </a:graphic>
          </wp:inline>
        </w:drawing>
      </w:r>
    </w:p>
    <w:p w14:paraId="416A3821" w14:textId="77777777" w:rsidR="000D1E1A" w:rsidRDefault="000D1E1A" w:rsidP="000D1E1A">
      <w:r>
        <w:t>Dans Interface Options, activez I2C</w:t>
      </w:r>
    </w:p>
    <w:p w14:paraId="22F8161E" w14:textId="77777777" w:rsidR="000D1E1A" w:rsidRDefault="000D1E1A" w:rsidP="000D1E1A">
      <w:r>
        <w:rPr>
          <w:noProof/>
        </w:rPr>
        <w:drawing>
          <wp:inline distT="0" distB="0" distL="0" distR="0" wp14:anchorId="0100C402" wp14:editId="156C351B">
            <wp:extent cx="4886554" cy="1788493"/>
            <wp:effectExtent l="0" t="0" r="0" b="2540"/>
            <wp:docPr id="43" name="Image 43" descr="https://cdn.discordapp.com/attachments/933097553443029023/9898661012424949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933097553443029023/989866101242494986/unknow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1516" b="6010"/>
                    <a:stretch/>
                  </pic:blipFill>
                  <pic:spPr bwMode="auto">
                    <a:xfrm>
                      <a:off x="0" y="0"/>
                      <a:ext cx="4918423" cy="1800157"/>
                    </a:xfrm>
                    <a:prstGeom prst="rect">
                      <a:avLst/>
                    </a:prstGeom>
                    <a:noFill/>
                    <a:ln>
                      <a:noFill/>
                    </a:ln>
                    <a:extLst>
                      <a:ext uri="{53640926-AAD7-44D8-BBD7-CCE9431645EC}">
                        <a14:shadowObscured xmlns:a14="http://schemas.microsoft.com/office/drawing/2010/main"/>
                      </a:ext>
                    </a:extLst>
                  </pic:spPr>
                </pic:pic>
              </a:graphicData>
            </a:graphic>
          </wp:inline>
        </w:drawing>
      </w:r>
    </w:p>
    <w:p w14:paraId="2275455B" w14:textId="77777777" w:rsidR="000D1E1A" w:rsidRDefault="000D1E1A" w:rsidP="000D1E1A">
      <w:r>
        <w:t xml:space="preserve">Pour finir, redémarrez la Raspberry pi </w:t>
      </w:r>
    </w:p>
    <w:p w14:paraId="07F28057" w14:textId="77777777" w:rsidR="000D1E1A" w:rsidRDefault="000D1E1A" w:rsidP="000D1E1A">
      <w:r w:rsidRPr="00393E6B">
        <w:rPr>
          <w:noProof/>
        </w:rPr>
        <w:drawing>
          <wp:inline distT="0" distB="0" distL="0" distR="0" wp14:anchorId="733DFF02" wp14:editId="2C6CEFE5">
            <wp:extent cx="2150669" cy="257632"/>
            <wp:effectExtent l="0" t="0" r="254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3153" cy="315430"/>
                    </a:xfrm>
                    <a:prstGeom prst="rect">
                      <a:avLst/>
                    </a:prstGeom>
                  </pic:spPr>
                </pic:pic>
              </a:graphicData>
            </a:graphic>
          </wp:inline>
        </w:drawing>
      </w:r>
    </w:p>
    <w:p w14:paraId="7D3239A2" w14:textId="77777777" w:rsidR="000D1E1A" w:rsidRDefault="000D1E1A" w:rsidP="000D1E1A">
      <w:pPr>
        <w:pStyle w:val="Titre2"/>
      </w:pPr>
      <w:bookmarkStart w:id="12" w:name="_Toc107063945"/>
      <w:r>
        <w:t>Installation du module Python pour le capteur Tof</w:t>
      </w:r>
      <w:bookmarkEnd w:id="12"/>
    </w:p>
    <w:p w14:paraId="0AD9E641" w14:textId="77777777" w:rsidR="000D1E1A" w:rsidRDefault="000D1E1A" w:rsidP="000D1E1A">
      <w:pPr>
        <w:ind w:left="720" w:hanging="720"/>
      </w:pPr>
      <w:r>
        <w:t xml:space="preserve">Nous allons utiliser un module open source créer par </w:t>
      </w:r>
      <w:hyperlink r:id="rId53" w:history="1">
        <w:r w:rsidRPr="00CE3778">
          <w:rPr>
            <w:rStyle w:val="Lienhypertexte"/>
            <w:i/>
          </w:rPr>
          <w:t>@</w:t>
        </w:r>
        <w:r w:rsidRPr="00C42E98">
          <w:rPr>
            <w:rStyle w:val="Lienhypertexte"/>
            <w:i/>
          </w:rPr>
          <w:t>johnbryanmoore</w:t>
        </w:r>
      </w:hyperlink>
      <w:r>
        <w:t xml:space="preserve"> </w:t>
      </w:r>
      <w:r w:rsidRPr="00393E6B">
        <w:t>sur GitHub</w:t>
      </w:r>
      <w:r>
        <w:t xml:space="preserve"> </w:t>
      </w:r>
    </w:p>
    <w:p w14:paraId="6462FC64" w14:textId="77777777" w:rsidR="000D1E1A" w:rsidRDefault="000D1E1A" w:rsidP="000D1E1A">
      <w:pPr>
        <w:ind w:left="720" w:hanging="720"/>
      </w:pPr>
      <w:hyperlink r:id="rId54" w:history="1">
        <w:r w:rsidRPr="00BF0A86">
          <w:rPr>
            <w:rStyle w:val="Lienhypertexte"/>
          </w:rPr>
          <w:t>https://github.com/pimoroni/VL53L0X-python.git</w:t>
        </w:r>
      </w:hyperlink>
    </w:p>
    <w:p w14:paraId="44796BAF" w14:textId="77777777" w:rsidR="000D1E1A" w:rsidRDefault="000D1E1A" w:rsidP="000D1E1A">
      <w:pPr>
        <w:pStyle w:val="Paragraphedeliste"/>
        <w:numPr>
          <w:ilvl w:val="0"/>
          <w:numId w:val="30"/>
        </w:numPr>
      </w:pPr>
      <w:r>
        <w:t>Avant de l’installer, assurons-nous que les paquets de Linux sont à jour :</w:t>
      </w:r>
    </w:p>
    <w:p w14:paraId="0124ECDF" w14:textId="77777777" w:rsidR="000D1E1A" w:rsidRDefault="000D1E1A" w:rsidP="000D1E1A">
      <w:pPr>
        <w:ind w:left="720" w:hanging="720"/>
      </w:pPr>
      <w:r w:rsidRPr="00B37C13">
        <w:rPr>
          <w:noProof/>
        </w:rPr>
        <w:drawing>
          <wp:inline distT="0" distB="0" distL="0" distR="0" wp14:anchorId="6A3BDF4F" wp14:editId="15F2BF9B">
            <wp:extent cx="4279392" cy="25671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9392" cy="256710"/>
                    </a:xfrm>
                    <a:prstGeom prst="rect">
                      <a:avLst/>
                    </a:prstGeom>
                  </pic:spPr>
                </pic:pic>
              </a:graphicData>
            </a:graphic>
          </wp:inline>
        </w:drawing>
      </w:r>
    </w:p>
    <w:p w14:paraId="009FE7C1" w14:textId="77777777" w:rsidR="000D1E1A" w:rsidRDefault="000D1E1A" w:rsidP="000D1E1A">
      <w:pPr>
        <w:pStyle w:val="Paragraphedeliste"/>
        <w:numPr>
          <w:ilvl w:val="0"/>
          <w:numId w:val="30"/>
        </w:numPr>
      </w:pPr>
      <w:r>
        <w:t>Aussi, assurons-nous que nous disposons des outils de Python nécessaires</w:t>
      </w:r>
    </w:p>
    <w:p w14:paraId="118A8832" w14:textId="77777777" w:rsidR="000D1E1A" w:rsidRDefault="000D1E1A" w:rsidP="000D1E1A">
      <w:pPr>
        <w:ind w:left="720" w:hanging="720"/>
      </w:pPr>
      <w:r w:rsidRPr="008F2FEB">
        <w:rPr>
          <w:noProof/>
        </w:rPr>
        <w:drawing>
          <wp:inline distT="0" distB="0" distL="0" distR="0" wp14:anchorId="1CAD51FC" wp14:editId="402EFE9F">
            <wp:extent cx="4769510" cy="280150"/>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4965" cy="305140"/>
                    </a:xfrm>
                    <a:prstGeom prst="rect">
                      <a:avLst/>
                    </a:prstGeom>
                  </pic:spPr>
                </pic:pic>
              </a:graphicData>
            </a:graphic>
          </wp:inline>
        </w:drawing>
      </w:r>
    </w:p>
    <w:p w14:paraId="7681C113" w14:textId="77777777" w:rsidR="000D1E1A" w:rsidRDefault="000D1E1A" w:rsidP="000D1E1A">
      <w:pPr>
        <w:pStyle w:val="Paragraphedeliste"/>
        <w:numPr>
          <w:ilvl w:val="0"/>
          <w:numId w:val="30"/>
        </w:numPr>
      </w:pPr>
      <w:r>
        <w:t xml:space="preserve">Nous allons créer un dossier qui contiendra le module et notre programme. </w:t>
      </w:r>
    </w:p>
    <w:p w14:paraId="6AD8E7FA" w14:textId="77777777" w:rsidR="000D1E1A" w:rsidRDefault="000D1E1A" w:rsidP="000D1E1A">
      <w:pPr>
        <w:pStyle w:val="Paragraphedeliste"/>
        <w:ind w:left="0"/>
      </w:pPr>
      <w:r w:rsidRPr="00C42E98">
        <w:rPr>
          <w:noProof/>
        </w:rPr>
        <w:drawing>
          <wp:inline distT="0" distB="0" distL="0" distR="0" wp14:anchorId="65EAFDF0" wp14:editId="031CDAC6">
            <wp:extent cx="2345635" cy="544751"/>
            <wp:effectExtent l="0" t="0" r="0" b="8255"/>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7"/>
                    <a:stretch>
                      <a:fillRect/>
                    </a:stretch>
                  </pic:blipFill>
                  <pic:spPr>
                    <a:xfrm>
                      <a:off x="0" y="0"/>
                      <a:ext cx="2383432" cy="553529"/>
                    </a:xfrm>
                    <a:prstGeom prst="rect">
                      <a:avLst/>
                    </a:prstGeom>
                  </pic:spPr>
                </pic:pic>
              </a:graphicData>
            </a:graphic>
          </wp:inline>
        </w:drawing>
      </w:r>
    </w:p>
    <w:p w14:paraId="1E4863F9" w14:textId="77777777" w:rsidR="000D1E1A" w:rsidRDefault="000D1E1A" w:rsidP="000D1E1A">
      <w:pPr>
        <w:pStyle w:val="Paragraphedeliste"/>
        <w:numPr>
          <w:ilvl w:val="0"/>
          <w:numId w:val="30"/>
        </w:numPr>
      </w:pPr>
      <w:r>
        <w:t>Maintenant téléchargeons le module et compilons le code source sur notre machine</w:t>
      </w:r>
    </w:p>
    <w:p w14:paraId="5A300E90" w14:textId="77777777" w:rsidR="000D1E1A" w:rsidRDefault="000D1E1A" w:rsidP="000D1E1A">
      <w:r w:rsidRPr="00C42E98">
        <w:rPr>
          <w:noProof/>
        </w:rPr>
        <w:drawing>
          <wp:inline distT="0" distB="0" distL="0" distR="0" wp14:anchorId="050197B4" wp14:editId="29258998">
            <wp:extent cx="6097270" cy="568960"/>
            <wp:effectExtent l="0" t="0" r="0" b="254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7270" cy="568960"/>
                    </a:xfrm>
                    <a:prstGeom prst="rect">
                      <a:avLst/>
                    </a:prstGeom>
                  </pic:spPr>
                </pic:pic>
              </a:graphicData>
            </a:graphic>
          </wp:inline>
        </w:drawing>
      </w:r>
    </w:p>
    <w:p w14:paraId="00AB929E" w14:textId="77777777" w:rsidR="000D1E1A" w:rsidRDefault="000D1E1A" w:rsidP="000D1E1A">
      <w:r>
        <w:t>Vous avez à présent bien installé le module Python pour le capteur Tof. Félicitation !</w:t>
      </w:r>
    </w:p>
    <w:p w14:paraId="512464E1" w14:textId="77777777" w:rsidR="000D1E1A" w:rsidRDefault="000D1E1A" w:rsidP="000D1E1A">
      <w:pPr>
        <w:pStyle w:val="Titre2"/>
      </w:pPr>
      <w:bookmarkStart w:id="13" w:name="_Toc107063946"/>
      <w:r>
        <w:lastRenderedPageBreak/>
        <w:t>Téléchargement de l’application</w:t>
      </w:r>
      <w:bookmarkEnd w:id="13"/>
    </w:p>
    <w:p w14:paraId="7C3EEF64" w14:textId="77777777" w:rsidR="000D1E1A" w:rsidRDefault="000D1E1A" w:rsidP="000D1E1A">
      <w:r w:rsidRPr="00B73129">
        <w:t>Nous voulons à présent récupérer le code créé pour ce projet. Comme précédemment</w:t>
      </w:r>
      <w:r>
        <w:t xml:space="preserve"> nous allons utiliser la commande git, pour télécharger les codes depuis GitHub.</w:t>
      </w:r>
    </w:p>
    <w:p w14:paraId="1572CAF6" w14:textId="77777777" w:rsidR="000D1E1A" w:rsidRDefault="000D1E1A" w:rsidP="000D1E1A">
      <w:pPr>
        <w:pStyle w:val="Paragraphedeliste"/>
        <w:numPr>
          <w:ilvl w:val="0"/>
          <w:numId w:val="33"/>
        </w:numPr>
      </w:pPr>
      <w:r>
        <w:t xml:space="preserve">Téléchargeons le dossier </w:t>
      </w:r>
      <w:r w:rsidRPr="00361CC2">
        <w:rPr>
          <w:b/>
        </w:rPr>
        <w:t>SAE-pince-industrielle</w:t>
      </w:r>
      <w:r>
        <w:t xml:space="preserve"> dans le répertoire </w:t>
      </w:r>
      <w:r w:rsidRPr="00361CC2">
        <w:rPr>
          <w:b/>
        </w:rPr>
        <w:t>sae_tof</w:t>
      </w:r>
    </w:p>
    <w:p w14:paraId="6FE10E1D" w14:textId="77777777" w:rsidR="000D1E1A" w:rsidRDefault="000D1E1A" w:rsidP="000D1E1A">
      <w:r w:rsidRPr="00812628">
        <w:rPr>
          <w:noProof/>
        </w:rPr>
        <w:drawing>
          <wp:inline distT="0" distB="0" distL="0" distR="0" wp14:anchorId="201C5557" wp14:editId="7A02BFFC">
            <wp:extent cx="5836257" cy="664344"/>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1729" cy="684318"/>
                    </a:xfrm>
                    <a:prstGeom prst="rect">
                      <a:avLst/>
                    </a:prstGeom>
                  </pic:spPr>
                </pic:pic>
              </a:graphicData>
            </a:graphic>
          </wp:inline>
        </w:drawing>
      </w:r>
    </w:p>
    <w:p w14:paraId="27E76B11" w14:textId="77777777" w:rsidR="000D1E1A" w:rsidRDefault="000D1E1A" w:rsidP="000D1E1A">
      <w:pPr>
        <w:pStyle w:val="Paragraphedeliste"/>
        <w:numPr>
          <w:ilvl w:val="0"/>
          <w:numId w:val="33"/>
        </w:numPr>
      </w:pPr>
      <w:r>
        <w:t>Nous n’avons pas besoin du dossier ressources, supprimons-le</w:t>
      </w:r>
    </w:p>
    <w:p w14:paraId="740340D1" w14:textId="77777777" w:rsidR="000D1E1A" w:rsidRDefault="000D1E1A" w:rsidP="000D1E1A">
      <w:r w:rsidRPr="00361CC2">
        <w:rPr>
          <w:noProof/>
        </w:rPr>
        <w:drawing>
          <wp:inline distT="0" distB="0" distL="0" distR="0" wp14:anchorId="568C12C8" wp14:editId="56B95800">
            <wp:extent cx="4595350" cy="25444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2532" cy="269235"/>
                    </a:xfrm>
                    <a:prstGeom prst="rect">
                      <a:avLst/>
                    </a:prstGeom>
                  </pic:spPr>
                </pic:pic>
              </a:graphicData>
            </a:graphic>
          </wp:inline>
        </w:drawing>
      </w:r>
    </w:p>
    <w:p w14:paraId="3BDA835E" w14:textId="77777777" w:rsidR="000D1E1A" w:rsidRDefault="000D1E1A" w:rsidP="000D1E1A">
      <w:r>
        <w:t>3. Il ne reste plus qu’à entrer dans le dossier python et à lancer le programme !</w:t>
      </w:r>
    </w:p>
    <w:p w14:paraId="48EE8749" w14:textId="77777777" w:rsidR="000D1E1A" w:rsidRDefault="000D1E1A" w:rsidP="000D1E1A">
      <w:pPr>
        <w:ind w:left="720" w:hanging="720"/>
      </w:pPr>
      <w:r w:rsidRPr="00582CA5">
        <w:rPr>
          <w:noProof/>
        </w:rPr>
        <w:drawing>
          <wp:inline distT="0" distB="0" distL="0" distR="0" wp14:anchorId="1F71CD92" wp14:editId="6BE81E26">
            <wp:extent cx="5096786" cy="411904"/>
            <wp:effectExtent l="0" t="0" r="0" b="7620"/>
            <wp:docPr id="61" name="Image 61" descr="Une image contenant texte, orang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orange, sombre&#10;&#10;Description générée automatiquement"/>
                    <pic:cNvPicPr/>
                  </pic:nvPicPr>
                  <pic:blipFill>
                    <a:blip r:embed="rId61"/>
                    <a:stretch>
                      <a:fillRect/>
                    </a:stretch>
                  </pic:blipFill>
                  <pic:spPr>
                    <a:xfrm>
                      <a:off x="0" y="0"/>
                      <a:ext cx="6151804" cy="497167"/>
                    </a:xfrm>
                    <a:prstGeom prst="rect">
                      <a:avLst/>
                    </a:prstGeom>
                  </pic:spPr>
                </pic:pic>
              </a:graphicData>
            </a:graphic>
          </wp:inline>
        </w:drawing>
      </w:r>
      <w:r>
        <w:t xml:space="preserve"> </w:t>
      </w:r>
    </w:p>
    <w:p w14:paraId="01C8E912" w14:textId="77777777" w:rsidR="000D1E1A" w:rsidRDefault="000D1E1A" w:rsidP="000D1E1A">
      <w:pPr>
        <w:ind w:left="720" w:hanging="720"/>
      </w:pPr>
    </w:p>
    <w:p w14:paraId="3E334B4F" w14:textId="18A6AB43" w:rsidR="009421A2" w:rsidRDefault="008D1B5D" w:rsidP="009421A2">
      <w:pPr>
        <w:pStyle w:val="Titre1"/>
      </w:pPr>
      <w:bookmarkStart w:id="14" w:name="_Toc107063942"/>
      <w:r>
        <w:t>Assemblage</w:t>
      </w:r>
      <w:bookmarkEnd w:id="14"/>
    </w:p>
    <w:p w14:paraId="299F8A30" w14:textId="407EEF99" w:rsidR="008D7AB5" w:rsidRDefault="008D7AB5" w:rsidP="008D7AB5">
      <w:r>
        <w:t xml:space="preserve">Pour chaque état, il peut y avoir des prérequis, comme une vis ou des outils. Vous pouvez vous en procurez </w:t>
      </w:r>
      <w:r w:rsidR="00A719A7">
        <w:t xml:space="preserve">à </w:t>
      </w:r>
      <w:r>
        <w:t>l’IUT Lab.</w:t>
      </w:r>
    </w:p>
    <w:p w14:paraId="60BA9493" w14:textId="486D46A3" w:rsidR="00A719A7" w:rsidRDefault="00A719A7" w:rsidP="00A719A7">
      <w:pPr>
        <w:pStyle w:val="Titre2"/>
      </w:pPr>
      <w:r>
        <w:t>Etape 1 : préparation du Rapsi</w:t>
      </w:r>
    </w:p>
    <w:p w14:paraId="4C7A1D96" w14:textId="42A7D11B" w:rsidR="005C05D9" w:rsidRDefault="005C05D9" w:rsidP="00A719A7">
      <w:pPr>
        <w:rPr>
          <w:b/>
          <w:bCs/>
          <w:u w:val="single"/>
        </w:rPr>
      </w:pPr>
    </w:p>
    <w:p w14:paraId="00C6E3C6" w14:textId="3B0DD2A6" w:rsidR="00A719A7" w:rsidRDefault="005C05D9" w:rsidP="00A719A7">
      <w:pPr>
        <w:rPr>
          <w:b/>
          <w:bCs/>
          <w:u w:val="single"/>
        </w:rPr>
      </w:pPr>
      <w:r>
        <w:rPr>
          <w:noProof/>
        </w:rPr>
        <w:drawing>
          <wp:anchor distT="0" distB="0" distL="114300" distR="114300" simplePos="0" relativeHeight="251713536" behindDoc="0" locked="0" layoutInCell="1" allowOverlap="1" wp14:anchorId="56E05414" wp14:editId="44599B14">
            <wp:simplePos x="0" y="0"/>
            <wp:positionH relativeFrom="margin">
              <wp:posOffset>103939</wp:posOffset>
            </wp:positionH>
            <wp:positionV relativeFrom="paragraph">
              <wp:posOffset>38301</wp:posOffset>
            </wp:positionV>
            <wp:extent cx="2816860" cy="2112010"/>
            <wp:effectExtent l="152400" t="152400" r="364490" b="364490"/>
            <wp:wrapSquare wrapText="bothSides"/>
            <wp:docPr id="201" name="Image 201" descr="Une image contenant accessoire, lunettes, lunettes de prote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accessoire, lunettes, lunettes de protec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6860" cy="21120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719A7" w:rsidRPr="00A719A7">
        <w:rPr>
          <w:b/>
          <w:bCs/>
          <w:u w:val="single"/>
        </w:rPr>
        <w:t xml:space="preserve">Prérequis : </w:t>
      </w:r>
    </w:p>
    <w:p w14:paraId="6C156D23" w14:textId="7D208283" w:rsidR="00A719A7" w:rsidRDefault="00A719A7" w:rsidP="005C05D9">
      <w:pPr>
        <w:pStyle w:val="Paragraphedeliste"/>
        <w:numPr>
          <w:ilvl w:val="0"/>
          <w:numId w:val="37"/>
        </w:numPr>
      </w:pPr>
      <w:r>
        <w:t>Scotch d’électricien</w:t>
      </w:r>
    </w:p>
    <w:p w14:paraId="633BE3F5" w14:textId="17BD8ABF" w:rsidR="00A719A7" w:rsidRDefault="00A719A7" w:rsidP="00A719A7">
      <w:pPr>
        <w:pStyle w:val="Paragraphedeliste"/>
        <w:numPr>
          <w:ilvl w:val="0"/>
          <w:numId w:val="37"/>
        </w:numPr>
      </w:pPr>
      <w:r>
        <w:t xml:space="preserve">Pâte à fixe (non obligatoire) </w:t>
      </w:r>
    </w:p>
    <w:p w14:paraId="5D808D83" w14:textId="023B1295" w:rsidR="00A719A7" w:rsidRDefault="005C05D9" w:rsidP="005C05D9">
      <w:pPr>
        <w:pStyle w:val="Paragraphedeliste"/>
        <w:ind w:left="360"/>
        <w:jc w:val="both"/>
      </w:pPr>
      <w:r>
        <w:t>Collez quelques couche (3 ou plus) de scotch afin de prévenir d’éventuelles cours circuit avec la carte Sparquee. Si vous en avez, posez de la pâte à fixe sur le port Ethernet pour stabiliser la carte Sparquee.</w:t>
      </w:r>
    </w:p>
    <w:p w14:paraId="03FA694D" w14:textId="38A668BE" w:rsidR="00A719A7" w:rsidRDefault="00A719A7" w:rsidP="00A719A7"/>
    <w:p w14:paraId="6C81350C" w14:textId="494EA74D" w:rsidR="00A719A7" w:rsidRPr="00A719A7" w:rsidRDefault="005C05D9" w:rsidP="00A719A7">
      <w:pPr>
        <w:pStyle w:val="Titre2"/>
      </w:pPr>
      <w:r>
        <w:lastRenderedPageBreak/>
        <w:t>E</w:t>
      </w:r>
      <w:r w:rsidR="00A719A7">
        <w:t xml:space="preserve">tape 2 : fixation </w:t>
      </w:r>
    </w:p>
    <w:p w14:paraId="2918C61E" w14:textId="370D6740" w:rsidR="00F33BF2" w:rsidRDefault="00F33BF2" w:rsidP="005958C7">
      <w:pPr>
        <w:rPr>
          <w:b/>
          <w:bCs/>
          <w:u w:val="single"/>
        </w:rPr>
      </w:pPr>
      <w:r w:rsidRPr="00F33BF2">
        <w:rPr>
          <w:b/>
          <w:bCs/>
          <w:noProof/>
          <w:u w:val="single"/>
        </w:rPr>
        <mc:AlternateContent>
          <mc:Choice Requires="wpg">
            <w:drawing>
              <wp:anchor distT="0" distB="0" distL="114300" distR="114300" simplePos="0" relativeHeight="251701248" behindDoc="0" locked="0" layoutInCell="1" allowOverlap="1" wp14:anchorId="4021BD31" wp14:editId="373D639C">
                <wp:simplePos x="0" y="0"/>
                <wp:positionH relativeFrom="margin">
                  <wp:align>left</wp:align>
                </wp:positionH>
                <wp:positionV relativeFrom="paragraph">
                  <wp:posOffset>26244</wp:posOffset>
                </wp:positionV>
                <wp:extent cx="2736850" cy="4324350"/>
                <wp:effectExtent l="0" t="0" r="6350" b="0"/>
                <wp:wrapSquare wrapText="bothSides"/>
                <wp:docPr id="59" name="Groupe 59"/>
                <wp:cNvGraphicFramePr/>
                <a:graphic xmlns:a="http://schemas.openxmlformats.org/drawingml/2006/main">
                  <a:graphicData uri="http://schemas.microsoft.com/office/word/2010/wordprocessingGroup">
                    <wpg:wgp>
                      <wpg:cNvGrpSpPr/>
                      <wpg:grpSpPr>
                        <a:xfrm>
                          <a:off x="0" y="0"/>
                          <a:ext cx="2736850" cy="4324350"/>
                          <a:chOff x="0" y="0"/>
                          <a:chExt cx="2387600" cy="3221990"/>
                        </a:xfrm>
                      </wpg:grpSpPr>
                      <pic:pic xmlns:pic="http://schemas.openxmlformats.org/drawingml/2006/picture">
                        <pic:nvPicPr>
                          <pic:cNvPr id="48" name="Image 48"/>
                          <pic:cNvPicPr>
                            <a:picLocks noChangeAspect="1"/>
                          </pic:cNvPicPr>
                        </pic:nvPicPr>
                        <pic:blipFill rotWithShape="1">
                          <a:blip r:embed="rId63"/>
                          <a:srcRect t="7812" r="8915"/>
                          <a:stretch/>
                        </pic:blipFill>
                        <pic:spPr bwMode="auto">
                          <a:xfrm>
                            <a:off x="0" y="0"/>
                            <a:ext cx="2387600" cy="3221990"/>
                          </a:xfrm>
                          <a:prstGeom prst="rect">
                            <a:avLst/>
                          </a:prstGeom>
                          <a:noFill/>
                          <a:ln>
                            <a:noFill/>
                          </a:ln>
                          <a:extLst>
                            <a:ext uri="{53640926-AAD7-44D8-BBD7-CCE9431645EC}">
                              <a14:shadowObscured xmlns:a14="http://schemas.microsoft.com/office/drawing/2010/main"/>
                            </a:ext>
                          </a:extLst>
                        </pic:spPr>
                      </pic:pic>
                      <wps:wsp>
                        <wps:cNvPr id="50" name="Flèche : droite 50"/>
                        <wps:cNvSpPr/>
                        <wps:spPr>
                          <a:xfrm rot="7449469">
                            <a:off x="1681565" y="522099"/>
                            <a:ext cx="311785" cy="30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lèche : droite 51"/>
                        <wps:cNvSpPr/>
                        <wps:spPr>
                          <a:xfrm rot="19993180">
                            <a:off x="414618" y="1896749"/>
                            <a:ext cx="311847" cy="306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èche : droite 52"/>
                        <wps:cNvSpPr/>
                        <wps:spPr>
                          <a:xfrm rot="2810691">
                            <a:off x="492538" y="536546"/>
                            <a:ext cx="311847" cy="306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èche : droite 54"/>
                        <wps:cNvSpPr/>
                        <wps:spPr>
                          <a:xfrm rot="13782567">
                            <a:off x="1696774" y="1975496"/>
                            <a:ext cx="311847" cy="306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80E051" id="Groupe 59" o:spid="_x0000_s1026" style="position:absolute;margin-left:0;margin-top:2.05pt;width:215.5pt;height:340.5pt;z-index:251701248;mso-position-horizontal:left;mso-position-horizontal-relative:margin;mso-width-relative:margin;mso-height-relative:margin" coordsize="23876,322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">
                <v:shape id="Image 48" o:spid="_x0000_s1027" type="#_x0000_t75" style="position:absolute;width:23876;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">
                  <v:imagedata r:id="rId64" o:title="" croptop="5120f" cropright="5843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50" o:spid="_x0000_s1028" type="#_x0000_t13" style="position:absolute;left:16815;top:5221;width:3118;height:3060;rotation:813680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" adj="10998" fillcolor="#f3d569 [3204]" strokecolor="#a07f0d [1604]" strokeweight="2pt"/>
                <v:shape id="Flèche : droite 51" o:spid="_x0000_s1029" type="#_x0000_t13" style="position:absolute;left:4146;top:18967;width:3118;height:3066;rotation:-175507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" adj="10983" fillcolor="#f3d569 [3204]" strokecolor="#a07f0d [1604]" strokeweight="2pt"/>
                <v:shape id="Flèche : droite 52" o:spid="_x0000_s1030" type="#_x0000_t13" style="position:absolute;left:4925;top:5365;width:3118;height:3066;rotation:307002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" adj="10983" fillcolor="#f3d569 [3204]" strokecolor="#a07f0d [1604]" strokeweight="2pt"/>
                <v:shape id="Flèche : droite 54" o:spid="_x0000_s1031" type="#_x0000_t13" style="position:absolute;left:16967;top:19755;width:3119;height:3065;rotation:-85387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" adj="10983" fillcolor="#f3d569 [3204]" strokecolor="#a07f0d [1604]" strokeweight="2pt"/>
                <w10:wrap type="square" anchorx="margin"/>
              </v:group>
            </w:pict>
          </mc:Fallback>
        </mc:AlternateContent>
      </w:r>
      <w:r w:rsidRPr="00F33BF2">
        <w:rPr>
          <w:b/>
          <w:bCs/>
          <w:u w:val="single"/>
        </w:rPr>
        <w:t>Prérequis :</w:t>
      </w:r>
    </w:p>
    <w:p w14:paraId="183EE0E3" w14:textId="0E0A1493" w:rsidR="00F33BF2" w:rsidRPr="00F33BF2" w:rsidRDefault="00F33BF2" w:rsidP="00F33BF2">
      <w:pPr>
        <w:pStyle w:val="Paragraphedeliste"/>
        <w:numPr>
          <w:ilvl w:val="0"/>
          <w:numId w:val="37"/>
        </w:numPr>
        <w:rPr>
          <w:b/>
          <w:bCs/>
          <w:u w:val="single"/>
        </w:rPr>
      </w:pPr>
      <w:r>
        <w:t>Vis M2.5 5mm</w:t>
      </w:r>
    </w:p>
    <w:p w14:paraId="33C3F597" w14:textId="3513616D" w:rsidR="00F33BF2" w:rsidRPr="00F33BF2" w:rsidRDefault="008D7AB5" w:rsidP="00F33BF2">
      <w:pPr>
        <w:pStyle w:val="Paragraphedeliste"/>
        <w:numPr>
          <w:ilvl w:val="0"/>
          <w:numId w:val="37"/>
        </w:numPr>
        <w:rPr>
          <w:b/>
          <w:bCs/>
          <w:u w:val="single"/>
        </w:rPr>
      </w:pPr>
      <w:r>
        <w:t xml:space="preserve">Clé </w:t>
      </w:r>
      <w:r w:rsidR="000D1E1A">
        <w:t>T</w:t>
      </w:r>
      <w:r>
        <w:t>orx</w:t>
      </w:r>
    </w:p>
    <w:p w14:paraId="4C9E3A0F" w14:textId="0C36E198" w:rsidR="00CF0F6F" w:rsidRDefault="00CF4697" w:rsidP="005958C7">
      <w:r>
        <w:t xml:space="preserve">La première étape de visser 4 vis M2.5 (vous en trouvez facilement à l’IUT Lab) </w:t>
      </w:r>
    </w:p>
    <w:p w14:paraId="6D2622F8" w14:textId="70CCD9C1" w:rsidR="008D1B5D" w:rsidRDefault="008D1B5D" w:rsidP="005958C7"/>
    <w:p w14:paraId="6B1875E8" w14:textId="57B4857F" w:rsidR="008D1B5D" w:rsidRDefault="008D1B5D" w:rsidP="005958C7"/>
    <w:p w14:paraId="24704230" w14:textId="085FE689" w:rsidR="008D1B5D" w:rsidRDefault="008D1B5D" w:rsidP="005958C7"/>
    <w:p w14:paraId="124BB75A" w14:textId="783E74EB" w:rsidR="005E7BF9" w:rsidRDefault="005E7BF9" w:rsidP="005E7BF9">
      <w:pPr>
        <w:pStyle w:val="Titre1"/>
      </w:pPr>
      <w:bookmarkStart w:id="15" w:name="_Toc107063947"/>
      <w:r>
        <w:t>utilisation du programme</w:t>
      </w:r>
      <w:bookmarkEnd w:id="15"/>
    </w:p>
    <w:p w14:paraId="06D67D4D" w14:textId="6289FAEC" w:rsidR="00562811" w:rsidRPr="005E7BF9" w:rsidRDefault="005E7BF9" w:rsidP="005E7BF9">
      <w:r>
        <w:t xml:space="preserve">Maintenant que la partie technique et informatique est bien réglé, nous pouvons utiliser </w:t>
      </w:r>
    </w:p>
    <w:sectPr w:rsidR="00562811" w:rsidRPr="005E7BF9" w:rsidSect="00911CD5">
      <w:headerReference w:type="default" r:id="rId65"/>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3DF02" w14:textId="77777777" w:rsidR="007D7DF3" w:rsidRDefault="007D7DF3" w:rsidP="00A91D75">
      <w:r>
        <w:separator/>
      </w:r>
    </w:p>
  </w:endnote>
  <w:endnote w:type="continuationSeparator" w:id="0">
    <w:p w14:paraId="7FFFA427" w14:textId="77777777" w:rsidR="007D7DF3" w:rsidRDefault="007D7DF3"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ADF36" w14:textId="77777777" w:rsidR="007D7DF3" w:rsidRDefault="007D7DF3" w:rsidP="00A91D75">
      <w:r>
        <w:separator/>
      </w:r>
    </w:p>
  </w:footnote>
  <w:footnote w:type="continuationSeparator" w:id="0">
    <w:p w14:paraId="2C1A2DC5" w14:textId="77777777" w:rsidR="007D7DF3" w:rsidRDefault="007D7DF3"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B9EEFF8" w14:textId="77777777" w:rsidTr="00A7217A">
      <w:trPr>
        <w:trHeight w:val="1060"/>
      </w:trPr>
      <w:tc>
        <w:tcPr>
          <w:tcW w:w="5861" w:type="dxa"/>
        </w:tcPr>
        <w:p w14:paraId="380035D6" w14:textId="77777777" w:rsidR="008759A8" w:rsidRDefault="008759A8" w:rsidP="00A7217A">
          <w:pPr>
            <w:pStyle w:val="En-tte"/>
            <w:spacing w:after="0"/>
          </w:pPr>
          <w:r w:rsidRPr="008759A8">
            <w:rPr>
              <w:noProof/>
              <w:lang w:bidi="fr-FR"/>
            </w:rPr>
            <mc:AlternateContent>
              <mc:Choice Requires="wps">
                <w:drawing>
                  <wp:inline distT="0" distB="0" distL="0" distR="0" wp14:anchorId="2CC55656" wp14:editId="298DF4CA">
                    <wp:extent cx="1442085" cy="0"/>
                    <wp:effectExtent l="19050" t="19050" r="24765" b="38100"/>
                    <wp:docPr id="17" name="Connecteur droit 17" descr="ligne droit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607678F" id="Connecteur droit 17" o:spid="_x0000_s1026" alt="ligne droit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" strokecolor="#262140 [3213]" strokeweight="4.5pt">
                    <w10:anchorlock/>
                  </v:line>
                </w:pict>
              </mc:Fallback>
            </mc:AlternateContent>
          </w:r>
        </w:p>
      </w:tc>
      <w:tc>
        <w:tcPr>
          <w:tcW w:w="6420" w:type="dxa"/>
        </w:tcPr>
        <w:p w14:paraId="7B1E11D4" w14:textId="77777777" w:rsidR="008759A8" w:rsidRDefault="00D476F7" w:rsidP="00A7217A">
          <w:pPr>
            <w:pStyle w:val="En-tte"/>
            <w:spacing w:after="0"/>
            <w:jc w:val="right"/>
          </w:pPr>
          <w:r>
            <w:rPr>
              <w:noProof/>
              <w:lang w:bidi="fr-FR"/>
            </w:rPr>
            <mc:AlternateContent>
              <mc:Choice Requires="wps">
                <w:drawing>
                  <wp:anchor distT="0" distB="0" distL="114300" distR="114300" simplePos="0" relativeHeight="251659264" behindDoc="0" locked="0" layoutInCell="1" allowOverlap="1" wp14:anchorId="45F4B12A" wp14:editId="573D728C">
                    <wp:simplePos x="0" y="0"/>
                    <wp:positionH relativeFrom="column">
                      <wp:posOffset>3015615</wp:posOffset>
                    </wp:positionH>
                    <wp:positionV relativeFrom="paragraph">
                      <wp:posOffset>38735</wp:posOffset>
                    </wp:positionV>
                    <wp:extent cx="824230" cy="297815"/>
                    <wp:effectExtent l="0" t="0" r="13970" b="6985"/>
                    <wp:wrapNone/>
                    <wp:docPr id="20" name="Zone de texte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24E5A" w14:textId="77777777" w:rsidR="00D476F7" w:rsidRPr="00D476F7" w:rsidRDefault="00D476F7" w:rsidP="00D476F7">
                                <w:pPr>
                                  <w:pStyle w:val="Sous-titre"/>
                                  <w:jc w:val="center"/>
                                  <w:rPr>
                                    <w:color w:val="FFFFFF" w:themeColor="background1"/>
                                  </w:rPr>
                                </w:pPr>
                                <w:r>
                                  <w:rPr>
                                    <w:color w:val="FFFFFF" w:themeColor="background1"/>
                                    <w:lang w:bidi="fr-FR"/>
                                  </w:rPr>
                                  <w:fldChar w:fldCharType="begin"/>
                                </w:r>
                                <w:r>
                                  <w:rPr>
                                    <w:color w:val="FFFFFF" w:themeColor="background1"/>
                                    <w:lang w:bidi="fr-FR"/>
                                  </w:rPr>
                                  <w:instrText xml:space="preserve"> PAGE  \* Arabic  \* MERGEFORMAT </w:instrText>
                                </w:r>
                                <w:r>
                                  <w:rPr>
                                    <w:color w:val="FFFFFF" w:themeColor="background1"/>
                                    <w:lang w:bidi="fr-FR"/>
                                  </w:rPr>
                                  <w:fldChar w:fldCharType="separate"/>
                                </w:r>
                                <w:r w:rsidR="00C87193">
                                  <w:rPr>
                                    <w:noProof/>
                                    <w:color w:val="FFFFFF" w:themeColor="background1"/>
                                    <w:lang w:bidi="fr-FR"/>
                                  </w:rPr>
                                  <w:t>7</w:t>
                                </w:r>
                                <w:r>
                                  <w:rPr>
                                    <w:color w:val="FFFFFF" w:themeColor="background1"/>
                                    <w:lang w:bidi="fr-FR"/>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4B12A" id="_x0000_t202" coordsize="21600,21600" o:spt="202" path="m,l,21600r21600,l21600,xe">
                    <v:stroke joinstyle="miter"/>
                    <v:path gradientshapeok="t" o:connecttype="rect"/>
                  </v:shapetype>
                  <v:shape id="Zone de texte 20" o:spid="_x0000_s1052"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58224E5A" w14:textId="77777777" w:rsidR="00D476F7" w:rsidRPr="00D476F7" w:rsidRDefault="00D476F7" w:rsidP="00D476F7">
                          <w:pPr>
                            <w:pStyle w:val="Sous-titre"/>
                            <w:jc w:val="center"/>
                            <w:rPr>
                              <w:color w:val="FFFFFF" w:themeColor="background1"/>
                            </w:rPr>
                          </w:pPr>
                          <w:r>
                            <w:rPr>
                              <w:color w:val="FFFFFF" w:themeColor="background1"/>
                              <w:lang w:bidi="fr-FR"/>
                            </w:rPr>
                            <w:fldChar w:fldCharType="begin"/>
                          </w:r>
                          <w:r>
                            <w:rPr>
                              <w:color w:val="FFFFFF" w:themeColor="background1"/>
                              <w:lang w:bidi="fr-FR"/>
                            </w:rPr>
                            <w:instrText xml:space="preserve"> PAGE  \* Arabic  \* MERGEFORMAT </w:instrText>
                          </w:r>
                          <w:r>
                            <w:rPr>
                              <w:color w:val="FFFFFF" w:themeColor="background1"/>
                              <w:lang w:bidi="fr-FR"/>
                            </w:rPr>
                            <w:fldChar w:fldCharType="separate"/>
                          </w:r>
                          <w:r w:rsidR="00C87193">
                            <w:rPr>
                              <w:noProof/>
                              <w:color w:val="FFFFFF" w:themeColor="background1"/>
                              <w:lang w:bidi="fr-FR"/>
                            </w:rPr>
                            <w:t>7</w:t>
                          </w:r>
                          <w:r>
                            <w:rPr>
                              <w:color w:val="FFFFFF" w:themeColor="background1"/>
                              <w:lang w:bidi="fr-FR"/>
                            </w:rPr>
                            <w:fldChar w:fldCharType="end"/>
                          </w:r>
                        </w:p>
                      </w:txbxContent>
                    </v:textbox>
                  </v:shape>
                </w:pict>
              </mc:Fallback>
            </mc:AlternateContent>
          </w:r>
          <w:r w:rsidR="00C6323A" w:rsidRPr="00C6323A">
            <w:rPr>
              <w:noProof/>
              <w:lang w:bidi="fr-FR"/>
            </w:rPr>
            <mc:AlternateContent>
              <mc:Choice Requires="wps">
                <w:drawing>
                  <wp:inline distT="0" distB="0" distL="0" distR="0" wp14:anchorId="6B6039FA" wp14:editId="659D12D8">
                    <wp:extent cx="1191260" cy="398780"/>
                    <wp:effectExtent l="0" t="0" r="8890" b="1270"/>
                    <wp:docPr id="15" name="Rectangle : Coin rogné 15" descr="rectangle coloré"/>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81DD15D" w14:textId="77777777" w:rsidR="008759A8" w:rsidRPr="008759A8" w:rsidRDefault="008759A8" w:rsidP="008759A8">
                                <w:pPr>
                                  <w:pStyle w:val="Sous-titr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B6039FA" id="Rectangle : Coin rogné 15" o:spid="_x0000_s1053" alt="rectangle coloré"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81DD15D" w14:textId="77777777" w:rsidR="008759A8" w:rsidRPr="008759A8" w:rsidRDefault="008759A8" w:rsidP="008759A8">
                          <w:pPr>
                            <w:pStyle w:val="Sous-titr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FF02E8C"/>
    <w:multiLevelType w:val="hybridMultilevel"/>
    <w:tmpl w:val="9EBE4836"/>
    <w:lvl w:ilvl="0" w:tplc="1F487F92">
      <w:numFmt w:val="bullet"/>
      <w:lvlText w:val=""/>
      <w:lvlJc w:val="left"/>
      <w:pPr>
        <w:ind w:left="720" w:hanging="360"/>
      </w:pPr>
      <w:rPr>
        <w:rFonts w:ascii="Wingdings" w:eastAsia="Times New Roman" w:hAnsi="Wingdings"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C32B9D"/>
    <w:multiLevelType w:val="hybridMultilevel"/>
    <w:tmpl w:val="6614790A"/>
    <w:lvl w:ilvl="0" w:tplc="EAB6DB1A">
      <w:start w:val="1"/>
      <w:numFmt w:val="bullet"/>
      <w:pStyle w:val="Listenum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DE120F2"/>
    <w:multiLevelType w:val="hybridMultilevel"/>
    <w:tmpl w:val="132E35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3F42673"/>
    <w:multiLevelType w:val="hybridMultilevel"/>
    <w:tmpl w:val="356E0D92"/>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442339AB"/>
    <w:multiLevelType w:val="hybridMultilevel"/>
    <w:tmpl w:val="132E3584"/>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4786154C"/>
    <w:multiLevelType w:val="hybridMultilevel"/>
    <w:tmpl w:val="5C3CC3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C711FF9"/>
    <w:multiLevelType w:val="hybridMultilevel"/>
    <w:tmpl w:val="A58EC7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17C14EB"/>
    <w:multiLevelType w:val="multilevel"/>
    <w:tmpl w:val="B0B20D5A"/>
    <w:lvl w:ilvl="0">
      <w:start w:val="1"/>
      <w:numFmt w:val="bullet"/>
      <w:pStyle w:val="Listepuce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6" w15:restartNumberingAfterBreak="0">
    <w:nsid w:val="64C824C0"/>
    <w:multiLevelType w:val="hybridMultilevel"/>
    <w:tmpl w:val="314ECF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0706D6"/>
    <w:multiLevelType w:val="hybridMultilevel"/>
    <w:tmpl w:val="FB08E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6C2D9D"/>
    <w:multiLevelType w:val="hybridMultilevel"/>
    <w:tmpl w:val="2F2E65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BA60BFF"/>
    <w:multiLevelType w:val="hybridMultilevel"/>
    <w:tmpl w:val="366AD5C0"/>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DC205DB"/>
    <w:multiLevelType w:val="hybridMultilevel"/>
    <w:tmpl w:val="8A8233A8"/>
    <w:lvl w:ilvl="0" w:tplc="8A8A78E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3C64B58"/>
    <w:multiLevelType w:val="hybridMultilevel"/>
    <w:tmpl w:val="BB7ACC1E"/>
    <w:lvl w:ilvl="0" w:tplc="A756286A">
      <w:numFmt w:val="bullet"/>
      <w:lvlText w:val="-"/>
      <w:lvlJc w:val="left"/>
      <w:pPr>
        <w:ind w:left="720" w:hanging="360"/>
      </w:pPr>
      <w:rPr>
        <w:rFonts w:ascii="Microsoft Sans Serif" w:eastAsiaTheme="minorHAnsi" w:hAnsi="Microsoft Sans Serif" w:cs="Microsoft Sans Serif"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5446350">
    <w:abstractNumId w:val="2"/>
  </w:num>
  <w:num w:numId="2" w16cid:durableId="282028">
    <w:abstractNumId w:val="2"/>
    <w:lvlOverride w:ilvl="0">
      <w:startOverride w:val="1"/>
    </w:lvlOverride>
  </w:num>
  <w:num w:numId="3" w16cid:durableId="1653942179">
    <w:abstractNumId w:val="5"/>
  </w:num>
  <w:num w:numId="4" w16cid:durableId="482622464">
    <w:abstractNumId w:val="2"/>
    <w:lvlOverride w:ilvl="0">
      <w:startOverride w:val="1"/>
    </w:lvlOverride>
  </w:num>
  <w:num w:numId="5" w16cid:durableId="1910994542">
    <w:abstractNumId w:val="2"/>
    <w:lvlOverride w:ilvl="0">
      <w:startOverride w:val="1"/>
    </w:lvlOverride>
  </w:num>
  <w:num w:numId="6" w16cid:durableId="336418790">
    <w:abstractNumId w:val="2"/>
    <w:lvlOverride w:ilvl="0">
      <w:startOverride w:val="1"/>
    </w:lvlOverride>
  </w:num>
  <w:num w:numId="7" w16cid:durableId="319699072">
    <w:abstractNumId w:val="2"/>
    <w:lvlOverride w:ilvl="0">
      <w:startOverride w:val="1"/>
    </w:lvlOverride>
  </w:num>
  <w:num w:numId="8" w16cid:durableId="288558494">
    <w:abstractNumId w:val="0"/>
  </w:num>
  <w:num w:numId="9" w16cid:durableId="260988978">
    <w:abstractNumId w:val="23"/>
  </w:num>
  <w:num w:numId="10" w16cid:durableId="1430158265">
    <w:abstractNumId w:val="15"/>
  </w:num>
  <w:num w:numId="11" w16cid:durableId="28574886">
    <w:abstractNumId w:val="15"/>
    <w:lvlOverride w:ilvl="0">
      <w:lvl w:ilvl="0">
        <w:start w:val="1"/>
        <w:numFmt w:val="bullet"/>
        <w:pStyle w:val="Listepuce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982542333">
    <w:abstractNumId w:val="15"/>
  </w:num>
  <w:num w:numId="13" w16cid:durableId="1542745662">
    <w:abstractNumId w:val="15"/>
  </w:num>
  <w:num w:numId="14" w16cid:durableId="1566985925">
    <w:abstractNumId w:val="15"/>
    <w:lvlOverride w:ilvl="0">
      <w:lvl w:ilvl="0">
        <w:start w:val="1"/>
        <w:numFmt w:val="bullet"/>
        <w:pStyle w:val="Listepuce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617328559">
    <w:abstractNumId w:val="15"/>
    <w:lvlOverride w:ilvl="0">
      <w:lvl w:ilvl="0">
        <w:start w:val="1"/>
        <w:numFmt w:val="bullet"/>
        <w:pStyle w:val="Listepuce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20224651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5327508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40297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589212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52197236">
    <w:abstractNumId w:val="11"/>
  </w:num>
  <w:num w:numId="21" w16cid:durableId="1049767507">
    <w:abstractNumId w:val="13"/>
  </w:num>
  <w:num w:numId="22" w16cid:durableId="728652771">
    <w:abstractNumId w:val="6"/>
  </w:num>
  <w:num w:numId="23" w16cid:durableId="1755084864">
    <w:abstractNumId w:val="4"/>
  </w:num>
  <w:num w:numId="24" w16cid:durableId="2008629645">
    <w:abstractNumId w:val="1"/>
  </w:num>
  <w:num w:numId="25" w16cid:durableId="1887183066">
    <w:abstractNumId w:val="12"/>
  </w:num>
  <w:num w:numId="26" w16cid:durableId="672801986">
    <w:abstractNumId w:val="20"/>
  </w:num>
  <w:num w:numId="27" w16cid:durableId="1277179530">
    <w:abstractNumId w:val="14"/>
  </w:num>
  <w:num w:numId="28" w16cid:durableId="1278021442">
    <w:abstractNumId w:val="17"/>
  </w:num>
  <w:num w:numId="29" w16cid:durableId="1655185260">
    <w:abstractNumId w:val="3"/>
  </w:num>
  <w:num w:numId="30" w16cid:durableId="291640929">
    <w:abstractNumId w:val="9"/>
  </w:num>
  <w:num w:numId="31" w16cid:durableId="1260942558">
    <w:abstractNumId w:val="7"/>
  </w:num>
  <w:num w:numId="32" w16cid:durableId="654648566">
    <w:abstractNumId w:val="8"/>
  </w:num>
  <w:num w:numId="33" w16cid:durableId="252057404">
    <w:abstractNumId w:val="19"/>
  </w:num>
  <w:num w:numId="34" w16cid:durableId="1876653665">
    <w:abstractNumId w:val="10"/>
  </w:num>
  <w:num w:numId="35" w16cid:durableId="1523011084">
    <w:abstractNumId w:val="16"/>
  </w:num>
  <w:num w:numId="36" w16cid:durableId="1958945052">
    <w:abstractNumId w:val="18"/>
  </w:num>
  <w:num w:numId="37" w16cid:durableId="1495413825">
    <w:abstractNumId w:val="22"/>
  </w:num>
  <w:num w:numId="38" w16cid:durableId="7087257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09B"/>
    <w:rsid w:val="00020498"/>
    <w:rsid w:val="0002111D"/>
    <w:rsid w:val="00043309"/>
    <w:rsid w:val="000628D2"/>
    <w:rsid w:val="000D1E1A"/>
    <w:rsid w:val="000F20AB"/>
    <w:rsid w:val="001725DA"/>
    <w:rsid w:val="00184B35"/>
    <w:rsid w:val="001865F2"/>
    <w:rsid w:val="001B0B30"/>
    <w:rsid w:val="001B3BD4"/>
    <w:rsid w:val="001B66FB"/>
    <w:rsid w:val="001E59F3"/>
    <w:rsid w:val="001F19DB"/>
    <w:rsid w:val="002063EE"/>
    <w:rsid w:val="00211039"/>
    <w:rsid w:val="00226BD7"/>
    <w:rsid w:val="00226FF2"/>
    <w:rsid w:val="00276AFC"/>
    <w:rsid w:val="002B4242"/>
    <w:rsid w:val="002C5D6D"/>
    <w:rsid w:val="002D4F5C"/>
    <w:rsid w:val="0030409B"/>
    <w:rsid w:val="00340325"/>
    <w:rsid w:val="00342438"/>
    <w:rsid w:val="00351599"/>
    <w:rsid w:val="00361CC2"/>
    <w:rsid w:val="00380B91"/>
    <w:rsid w:val="00393E6B"/>
    <w:rsid w:val="003F429C"/>
    <w:rsid w:val="004A7285"/>
    <w:rsid w:val="004B5BD2"/>
    <w:rsid w:val="005126E6"/>
    <w:rsid w:val="00546090"/>
    <w:rsid w:val="00562811"/>
    <w:rsid w:val="00577305"/>
    <w:rsid w:val="00582CA5"/>
    <w:rsid w:val="005958C7"/>
    <w:rsid w:val="005C05D9"/>
    <w:rsid w:val="005C2E0B"/>
    <w:rsid w:val="005E7BF9"/>
    <w:rsid w:val="00616FFD"/>
    <w:rsid w:val="00683D56"/>
    <w:rsid w:val="00694762"/>
    <w:rsid w:val="006F5E4F"/>
    <w:rsid w:val="00760843"/>
    <w:rsid w:val="00785182"/>
    <w:rsid w:val="007A0C5B"/>
    <w:rsid w:val="007A6FEF"/>
    <w:rsid w:val="007B0DFA"/>
    <w:rsid w:val="007D7DF3"/>
    <w:rsid w:val="007E5E59"/>
    <w:rsid w:val="007F0C6B"/>
    <w:rsid w:val="00812628"/>
    <w:rsid w:val="00823D33"/>
    <w:rsid w:val="00875965"/>
    <w:rsid w:val="008759A8"/>
    <w:rsid w:val="008A19FD"/>
    <w:rsid w:val="008B46AB"/>
    <w:rsid w:val="008D1B5D"/>
    <w:rsid w:val="008D7AB5"/>
    <w:rsid w:val="008E707B"/>
    <w:rsid w:val="008F2379"/>
    <w:rsid w:val="008F2FEB"/>
    <w:rsid w:val="00911CD5"/>
    <w:rsid w:val="009210A6"/>
    <w:rsid w:val="00924378"/>
    <w:rsid w:val="009366C2"/>
    <w:rsid w:val="009421A2"/>
    <w:rsid w:val="00944D7A"/>
    <w:rsid w:val="00970AA8"/>
    <w:rsid w:val="00974AA1"/>
    <w:rsid w:val="00997DB2"/>
    <w:rsid w:val="009A0F76"/>
    <w:rsid w:val="00A03BCD"/>
    <w:rsid w:val="00A719A7"/>
    <w:rsid w:val="00A7217A"/>
    <w:rsid w:val="00A75B03"/>
    <w:rsid w:val="00A7794F"/>
    <w:rsid w:val="00A86068"/>
    <w:rsid w:val="00A91D75"/>
    <w:rsid w:val="00AA6419"/>
    <w:rsid w:val="00AC343A"/>
    <w:rsid w:val="00AE06E4"/>
    <w:rsid w:val="00B37C13"/>
    <w:rsid w:val="00B50875"/>
    <w:rsid w:val="00B61E3F"/>
    <w:rsid w:val="00B73129"/>
    <w:rsid w:val="00B7729A"/>
    <w:rsid w:val="00BC2DE2"/>
    <w:rsid w:val="00BC3CE0"/>
    <w:rsid w:val="00BE1E17"/>
    <w:rsid w:val="00C42E98"/>
    <w:rsid w:val="00C50FEA"/>
    <w:rsid w:val="00C6323A"/>
    <w:rsid w:val="00C63AA8"/>
    <w:rsid w:val="00C758CE"/>
    <w:rsid w:val="00C87193"/>
    <w:rsid w:val="00CB27A1"/>
    <w:rsid w:val="00CE3778"/>
    <w:rsid w:val="00CF07C5"/>
    <w:rsid w:val="00CF0F6F"/>
    <w:rsid w:val="00CF4697"/>
    <w:rsid w:val="00D3372A"/>
    <w:rsid w:val="00D45572"/>
    <w:rsid w:val="00D46CF0"/>
    <w:rsid w:val="00D476F7"/>
    <w:rsid w:val="00D55CBC"/>
    <w:rsid w:val="00D8631A"/>
    <w:rsid w:val="00D87CD8"/>
    <w:rsid w:val="00DD7522"/>
    <w:rsid w:val="00DF1CFA"/>
    <w:rsid w:val="00E06414"/>
    <w:rsid w:val="00E45B7A"/>
    <w:rsid w:val="00E5103E"/>
    <w:rsid w:val="00E523C3"/>
    <w:rsid w:val="00E5388E"/>
    <w:rsid w:val="00E6016B"/>
    <w:rsid w:val="00E94B95"/>
    <w:rsid w:val="00E9551E"/>
    <w:rsid w:val="00EB4F7F"/>
    <w:rsid w:val="00EB6648"/>
    <w:rsid w:val="00ED6905"/>
    <w:rsid w:val="00ED6942"/>
    <w:rsid w:val="00ED7E5A"/>
    <w:rsid w:val="00EF64C7"/>
    <w:rsid w:val="00F33BF2"/>
    <w:rsid w:val="00F464F4"/>
    <w:rsid w:val="00F5606B"/>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3F0E1A"/>
  <w15:docId w15:val="{FAFF0DFE-ADA0-4857-BCB2-3664942B7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fr-FR"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itre1">
    <w:name w:val="heading 1"/>
    <w:basedOn w:val="Normal"/>
    <w:next w:val="Normal"/>
    <w:link w:val="Titre1Car"/>
    <w:uiPriority w:val="7"/>
    <w:qFormat/>
    <w:rsid w:val="00351599"/>
    <w:pPr>
      <w:spacing w:before="480" w:after="120" w:line="240" w:lineRule="auto"/>
      <w:outlineLvl w:val="0"/>
    </w:pPr>
    <w:rPr>
      <w:rFonts w:asciiTheme="majorHAnsi" w:eastAsiaTheme="majorEastAsia" w:hAnsiTheme="majorHAnsi" w:cstheme="majorBidi"/>
      <w:b/>
      <w:bCs/>
      <w:caps/>
      <w:sz w:val="48"/>
    </w:rPr>
  </w:style>
  <w:style w:type="paragraph" w:styleId="Titre2">
    <w:name w:val="heading 2"/>
    <w:basedOn w:val="Normal"/>
    <w:next w:val="Normal"/>
    <w:link w:val="Titre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itre3">
    <w:name w:val="heading 3"/>
    <w:basedOn w:val="Normal"/>
    <w:next w:val="Normal"/>
    <w:link w:val="Titre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pPr>
      <w:spacing w:line="240" w:lineRule="auto"/>
      <w:ind w:left="29" w:right="144"/>
    </w:pPr>
    <w:rPr>
      <w:color w:val="ECBD17" w:themeColor="accent1" w:themeShade="BF"/>
    </w:rPr>
  </w:style>
  <w:style w:type="character" w:customStyle="1" w:styleId="PieddepageCar">
    <w:name w:val="Pied de page Car"/>
    <w:basedOn w:val="Policepardfaut"/>
    <w:link w:val="Pieddepage"/>
    <w:uiPriority w:val="99"/>
    <w:rPr>
      <w:color w:val="ECBD17" w:themeColor="accent1" w:themeShade="BF"/>
    </w:rPr>
  </w:style>
  <w:style w:type="paragraph" w:styleId="Sous-titre">
    <w:name w:val="Subtitle"/>
    <w:basedOn w:val="Normal"/>
    <w:link w:val="Sous-titreC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En-tte">
    <w:name w:val="header"/>
    <w:basedOn w:val="Normal"/>
    <w:link w:val="En-tteCar"/>
    <w:uiPriority w:val="99"/>
    <w:pPr>
      <w:spacing w:after="380" w:line="240" w:lineRule="auto"/>
    </w:pPr>
  </w:style>
  <w:style w:type="character" w:customStyle="1" w:styleId="En-tteCar">
    <w:name w:val="En-tête Car"/>
    <w:basedOn w:val="Policepardfaut"/>
    <w:link w:val="En-tte"/>
    <w:uiPriority w:val="99"/>
    <w:rPr>
      <w:color w:val="4E4484"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itre3Car">
    <w:name w:val="Titre 3 Car"/>
    <w:basedOn w:val="Policepardfaut"/>
    <w:link w:val="Titre3"/>
    <w:uiPriority w:val="7"/>
    <w:rPr>
      <w:rFonts w:asciiTheme="majorHAnsi" w:eastAsiaTheme="majorEastAsia" w:hAnsiTheme="majorHAnsi" w:cstheme="majorBidi"/>
      <w:b/>
      <w:color w:val="ECBD17" w:themeColor="accent1" w:themeShade="BF"/>
      <w:sz w:val="36"/>
      <w:szCs w:val="24"/>
    </w:rPr>
  </w:style>
  <w:style w:type="paragraph" w:styleId="Titre">
    <w:name w:val="Title"/>
    <w:basedOn w:val="Normal"/>
    <w:link w:val="Titre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reCar">
    <w:name w:val="Titre Car"/>
    <w:basedOn w:val="Policepardfaut"/>
    <w:link w:val="Titre"/>
    <w:uiPriority w:val="1"/>
    <w:rsid w:val="001E59F3"/>
    <w:rPr>
      <w:rFonts w:asciiTheme="majorHAnsi" w:eastAsiaTheme="majorEastAsia" w:hAnsiTheme="majorHAnsi" w:cstheme="majorBidi"/>
      <w:b/>
      <w:bCs/>
      <w:color w:val="FFFFFF" w:themeColor="background1"/>
      <w:sz w:val="72"/>
      <w:szCs w:val="9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6"/>
    <w:qFormat/>
    <w:rPr>
      <w:b/>
      <w:bCs/>
    </w:rPr>
  </w:style>
  <w:style w:type="character" w:customStyle="1" w:styleId="Sous-titreCar">
    <w:name w:val="Sous-titre Car"/>
    <w:basedOn w:val="Policepardfaut"/>
    <w:link w:val="Sous-titre"/>
    <w:uiPriority w:val="2"/>
    <w:rsid w:val="00A91D75"/>
    <w:rPr>
      <w:rFonts w:asciiTheme="majorHAnsi" w:hAnsiTheme="majorHAnsi"/>
      <w:b/>
      <w:color w:val="3A3363" w:themeColor="text2"/>
      <w:sz w:val="36"/>
      <w:szCs w:val="36"/>
    </w:rPr>
  </w:style>
  <w:style w:type="paragraph" w:styleId="Sansinterligne">
    <w:name w:val="No Spacing"/>
    <w:link w:val="SansinterligneCar"/>
    <w:uiPriority w:val="98"/>
    <w:unhideWhenUsed/>
    <w:qFormat/>
    <w:pPr>
      <w:spacing w:after="0" w:line="240" w:lineRule="auto"/>
    </w:pPr>
  </w:style>
  <w:style w:type="paragraph" w:customStyle="1" w:styleId="Coordonnes">
    <w:name w:val="Coordonnées"/>
    <w:basedOn w:val="Normal"/>
    <w:uiPriority w:val="5"/>
    <w:qFormat/>
    <w:pPr>
      <w:spacing w:line="240" w:lineRule="auto"/>
      <w:ind w:left="29" w:right="144"/>
    </w:pPr>
    <w:rPr>
      <w:color w:val="ECBD17" w:themeColor="accent1" w:themeShade="BF"/>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7"/>
    <w:rsid w:val="00351599"/>
    <w:rPr>
      <w:rFonts w:asciiTheme="majorHAnsi" w:eastAsiaTheme="majorEastAsia" w:hAnsiTheme="majorHAnsi" w:cstheme="majorBidi"/>
      <w:b/>
      <w:bCs/>
      <w:caps/>
      <w:color w:val="262140" w:themeColor="text1"/>
      <w:sz w:val="48"/>
    </w:rPr>
  </w:style>
  <w:style w:type="paragraph" w:styleId="En-ttedetabledesmatires">
    <w:name w:val="TOC Heading"/>
    <w:basedOn w:val="Titre1"/>
    <w:next w:val="Normal"/>
    <w:uiPriority w:val="39"/>
    <w:unhideWhenUsed/>
    <w:qFormat/>
    <w:rsid w:val="00D476F7"/>
    <w:pPr>
      <w:spacing w:before="0" w:after="360"/>
      <w:outlineLvl w:val="9"/>
    </w:pPr>
    <w:rPr>
      <w:kern w:val="20"/>
      <w:sz w:val="44"/>
    </w:rPr>
  </w:style>
  <w:style w:type="character" w:customStyle="1" w:styleId="Titre2Car">
    <w:name w:val="Titre 2 Car"/>
    <w:basedOn w:val="Policepardfaut"/>
    <w:link w:val="Titre2"/>
    <w:uiPriority w:val="7"/>
    <w:rPr>
      <w:rFonts w:asciiTheme="majorHAnsi" w:eastAsiaTheme="majorEastAsia" w:hAnsiTheme="majorHAnsi" w:cstheme="majorBidi"/>
      <w:b/>
      <w:bCs/>
      <w:color w:val="262140" w:themeColor="text1"/>
      <w:sz w:val="28"/>
    </w:rPr>
  </w:style>
  <w:style w:type="paragraph" w:styleId="Citation">
    <w:name w:val="Quote"/>
    <w:basedOn w:val="Normal"/>
    <w:next w:val="Normal"/>
    <w:link w:val="CitationCar"/>
    <w:uiPriority w:val="3"/>
    <w:unhideWhenUsed/>
    <w:qFormat/>
    <w:rsid w:val="00D55CBC"/>
    <w:pPr>
      <w:spacing w:line="240" w:lineRule="auto"/>
    </w:pPr>
    <w:rPr>
      <w:b/>
      <w:i/>
      <w:iCs/>
      <w:color w:val="ECBD17" w:themeColor="accent1" w:themeShade="BF"/>
      <w:kern w:val="20"/>
      <w:sz w:val="36"/>
    </w:rPr>
  </w:style>
  <w:style w:type="character" w:customStyle="1" w:styleId="CitationCar">
    <w:name w:val="Citation Car"/>
    <w:basedOn w:val="Policepardfaut"/>
    <w:link w:val="Citation"/>
    <w:uiPriority w:val="3"/>
    <w:rsid w:val="00D55CBC"/>
    <w:rPr>
      <w:b/>
      <w:i/>
      <w:iCs/>
      <w:color w:val="ECBD17" w:themeColor="accent1" w:themeShade="BF"/>
      <w:kern w:val="20"/>
      <w:sz w:val="36"/>
    </w:rPr>
  </w:style>
  <w:style w:type="paragraph" w:styleId="Signature">
    <w:name w:val="Signature"/>
    <w:basedOn w:val="Normal"/>
    <w:link w:val="SignatureCar"/>
    <w:uiPriority w:val="8"/>
    <w:unhideWhenUsed/>
    <w:qFormat/>
    <w:rsid w:val="00E523C3"/>
    <w:pPr>
      <w:spacing w:before="720" w:line="312" w:lineRule="auto"/>
    </w:pPr>
    <w:rPr>
      <w:b/>
      <w:kern w:val="20"/>
    </w:rPr>
  </w:style>
  <w:style w:type="character" w:customStyle="1" w:styleId="SignatureCar">
    <w:name w:val="Signature Car"/>
    <w:basedOn w:val="Policepardfaut"/>
    <w:link w:val="Signature"/>
    <w:uiPriority w:val="8"/>
    <w:rsid w:val="00E523C3"/>
    <w:rPr>
      <w:b/>
      <w:color w:val="262140" w:themeColor="text1"/>
      <w:kern w:val="20"/>
      <w:sz w:val="24"/>
    </w:rPr>
  </w:style>
  <w:style w:type="character" w:customStyle="1" w:styleId="SansinterligneCar">
    <w:name w:val="Sans interligne Car"/>
    <w:basedOn w:val="Policepardfaut"/>
    <w:link w:val="Sansinterligne"/>
    <w:uiPriority w:val="98"/>
  </w:style>
  <w:style w:type="paragraph" w:styleId="Listepuces">
    <w:name w:val="List Bullet"/>
    <w:basedOn w:val="Normal"/>
    <w:uiPriority w:val="11"/>
    <w:qFormat/>
    <w:rsid w:val="002063EE"/>
    <w:pPr>
      <w:numPr>
        <w:numId w:val="12"/>
      </w:numPr>
      <w:spacing w:before="40" w:after="40" w:line="288" w:lineRule="auto"/>
    </w:pPr>
    <w:rPr>
      <w:szCs w:val="22"/>
      <w:lang w:eastAsia="en-US"/>
    </w:rPr>
  </w:style>
  <w:style w:type="paragraph" w:styleId="Listenumros">
    <w:name w:val="List Number"/>
    <w:basedOn w:val="Listenumros2"/>
    <w:uiPriority w:val="9"/>
    <w:unhideWhenUsed/>
    <w:qFormat/>
    <w:rsid w:val="00D476F7"/>
  </w:style>
  <w:style w:type="paragraph" w:styleId="Listenumros2">
    <w:name w:val="List Number 2"/>
    <w:basedOn w:val="Normal"/>
    <w:uiPriority w:val="10"/>
    <w:qFormat/>
    <w:rsid w:val="001865F2"/>
    <w:pPr>
      <w:numPr>
        <w:numId w:val="23"/>
      </w:numPr>
    </w:pPr>
  </w:style>
  <w:style w:type="table" w:customStyle="1" w:styleId="Tableaufinancier">
    <w:name w:val="Tableau financier"/>
    <w:basedOn w:val="Tableau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on">
    <w:name w:val="Organisation"/>
    <w:basedOn w:val="Normal"/>
    <w:uiPriority w:val="4"/>
    <w:qFormat/>
    <w:pPr>
      <w:spacing w:after="60" w:line="240" w:lineRule="auto"/>
      <w:ind w:left="-2318" w:right="29"/>
    </w:pPr>
    <w:rPr>
      <w:b/>
      <w:bCs/>
      <w:color w:val="ECBD17" w:themeColor="accent1" w:themeShade="BF"/>
      <w:sz w:val="36"/>
    </w:rPr>
  </w:style>
  <w:style w:type="paragraph" w:styleId="Lgende">
    <w:name w:val="caption"/>
    <w:basedOn w:val="Normal"/>
    <w:uiPriority w:val="35"/>
    <w:qFormat/>
    <w:rsid w:val="00577305"/>
    <w:pPr>
      <w:spacing w:after="120" w:line="240" w:lineRule="auto"/>
    </w:pPr>
    <w:rPr>
      <w:iCs/>
      <w:color w:val="auto"/>
      <w:sz w:val="18"/>
      <w:szCs w:val="18"/>
    </w:rPr>
  </w:style>
  <w:style w:type="paragraph" w:styleId="Citationintense">
    <w:name w:val="Intense Quote"/>
    <w:basedOn w:val="Normal"/>
    <w:next w:val="Normal"/>
    <w:link w:val="Citationintense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tionintenseCar">
    <w:name w:val="Citation intense Car"/>
    <w:basedOn w:val="Policepardfaut"/>
    <w:link w:val="Citationintense"/>
    <w:uiPriority w:val="30"/>
    <w:semiHidden/>
    <w:rsid w:val="00FE3D2C"/>
    <w:rPr>
      <w:i/>
      <w:iCs/>
      <w:color w:val="ECBD17" w:themeColor="accent1" w:themeShade="BF"/>
    </w:rPr>
  </w:style>
  <w:style w:type="paragraph" w:customStyle="1" w:styleId="Miseenvidence2">
    <w:name w:val="Mise en évidence 2"/>
    <w:basedOn w:val="Normal"/>
    <w:link w:val="Caractredemiseenvidence2"/>
    <w:uiPriority w:val="8"/>
    <w:qFormat/>
    <w:rsid w:val="002063EE"/>
    <w:pPr>
      <w:spacing w:before="240" w:after="240" w:line="288" w:lineRule="auto"/>
    </w:pPr>
    <w:rPr>
      <w:b/>
      <w:spacing w:val="20"/>
    </w:rPr>
  </w:style>
  <w:style w:type="character" w:customStyle="1" w:styleId="Caractredemiseenvidence2">
    <w:name w:val="Caractère de mise en évidence 2"/>
    <w:basedOn w:val="Policepardfaut"/>
    <w:link w:val="Miseenvidence2"/>
    <w:uiPriority w:val="8"/>
    <w:rsid w:val="002063EE"/>
    <w:rPr>
      <w:b/>
      <w:color w:val="262140" w:themeColor="text1"/>
      <w:spacing w:val="20"/>
      <w:sz w:val="24"/>
    </w:rPr>
  </w:style>
  <w:style w:type="paragraph" w:styleId="TM2">
    <w:name w:val="toc 2"/>
    <w:basedOn w:val="Normal"/>
    <w:next w:val="Normal"/>
    <w:autoRedefine/>
    <w:uiPriority w:val="39"/>
    <w:unhideWhenUsed/>
    <w:rsid w:val="00E523C3"/>
    <w:pPr>
      <w:spacing w:after="100"/>
      <w:ind w:left="240"/>
    </w:pPr>
  </w:style>
  <w:style w:type="character" w:styleId="Lienhypertexte">
    <w:name w:val="Hyperlink"/>
    <w:basedOn w:val="Policepardfaut"/>
    <w:uiPriority w:val="99"/>
    <w:unhideWhenUsed/>
    <w:rsid w:val="00E523C3"/>
    <w:rPr>
      <w:color w:val="ECBE18" w:themeColor="hyperlink"/>
      <w:u w:val="single"/>
    </w:rPr>
  </w:style>
  <w:style w:type="table" w:styleId="TableauListe1Clair-Accentuation6">
    <w:name w:val="List Table 1 Light Accent 6"/>
    <w:basedOn w:val="Tableau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styleId="Mentionnonrsolue">
    <w:name w:val="Unresolved Mention"/>
    <w:basedOn w:val="Policepardfaut"/>
    <w:uiPriority w:val="99"/>
    <w:semiHidden/>
    <w:unhideWhenUsed/>
    <w:rsid w:val="00B50875"/>
    <w:rPr>
      <w:color w:val="605E5C"/>
      <w:shd w:val="clear" w:color="auto" w:fill="E1DFDD"/>
    </w:rPr>
  </w:style>
  <w:style w:type="paragraph" w:styleId="Paragraphedeliste">
    <w:name w:val="List Paragraph"/>
    <w:basedOn w:val="Normal"/>
    <w:uiPriority w:val="34"/>
    <w:qFormat/>
    <w:rsid w:val="00AE06E4"/>
    <w:pPr>
      <w:ind w:left="720"/>
    </w:pPr>
  </w:style>
  <w:style w:type="paragraph" w:styleId="PrformatHTML">
    <w:name w:val="HTML Preformatted"/>
    <w:basedOn w:val="Normal"/>
    <w:link w:val="PrformatHTMLCar"/>
    <w:uiPriority w:val="99"/>
    <w:semiHidden/>
    <w:unhideWhenUsed/>
    <w:rsid w:val="00F464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color w:val="auto"/>
      <w:sz w:val="20"/>
      <w:lang w:eastAsia="fr-FR"/>
    </w:rPr>
  </w:style>
  <w:style w:type="character" w:customStyle="1" w:styleId="PrformatHTMLCar">
    <w:name w:val="Préformaté HTML Car"/>
    <w:basedOn w:val="Policepardfaut"/>
    <w:link w:val="PrformatHTML"/>
    <w:uiPriority w:val="99"/>
    <w:semiHidden/>
    <w:rsid w:val="00F464F4"/>
    <w:rPr>
      <w:rFonts w:ascii="Courier New" w:eastAsia="Times New Roman" w:hAnsi="Courier New" w:cs="Courier New"/>
      <w:color w:val="auto"/>
      <w:lang w:eastAsia="fr-FR"/>
    </w:rPr>
  </w:style>
  <w:style w:type="character" w:customStyle="1" w:styleId="hljs-variable">
    <w:name w:val="hljs-variable"/>
    <w:basedOn w:val="Policepardfaut"/>
    <w:rsid w:val="00F464F4"/>
  </w:style>
  <w:style w:type="character" w:customStyle="1" w:styleId="hljs-symbol">
    <w:name w:val="hljs-symbol"/>
    <w:basedOn w:val="Policepardfaut"/>
    <w:rsid w:val="00F464F4"/>
  </w:style>
  <w:style w:type="character" w:styleId="Lienhypertextesuivivisit">
    <w:name w:val="FollowedHyperlink"/>
    <w:basedOn w:val="Policepardfaut"/>
    <w:uiPriority w:val="99"/>
    <w:semiHidden/>
    <w:unhideWhenUsed/>
    <w:rsid w:val="00B37C13"/>
    <w:rPr>
      <w:color w:val="ECBE1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27479073">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54798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3.jpeg"/><Relationship Id="rId34" Type="http://schemas.openxmlformats.org/officeDocument/2006/relationships/image" Target="media/image15.jpe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image" Target="media/image37.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elliot.veglio@uha.fr" TargetMode="External"/><Relationship Id="rId29" Type="http://schemas.openxmlformats.org/officeDocument/2006/relationships/image" Target="media/image10.jpeg"/><Relationship Id="rId11" Type="http://schemas.openxmlformats.org/officeDocument/2006/relationships/hyperlink" Target="mailto:alban.foulonneau@uha.fr" TargetMode="External"/><Relationship Id="rId24" Type="http://schemas.openxmlformats.org/officeDocument/2006/relationships/image" Target="media/image6.jpeg"/><Relationship Id="rId32" Type="http://schemas.openxmlformats.org/officeDocument/2006/relationships/image" Target="media/image13.jpeg"/><Relationship Id="rId37" Type="http://schemas.openxmlformats.org/officeDocument/2006/relationships/hyperlink" Target="https://www.powerplanetonline.com/fr/xiaomi_mi_power_bank_2c_mah_20000" TargetMode="External"/><Relationship Id="rId40" Type="http://schemas.openxmlformats.org/officeDocument/2006/relationships/hyperlink" Target="https://bit.ly/3bsh5RM" TargetMode="External"/><Relationship Id="rId45" Type="http://schemas.openxmlformats.org/officeDocument/2006/relationships/image" Target="media/image21.png"/><Relationship Id="rId53" Type="http://schemas.openxmlformats.org/officeDocument/2006/relationships/hyperlink" Target="https://github.com/johnbryanmoore" TargetMode="External"/><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1.png"/><Relationship Id="rId14" Type="http://schemas.openxmlformats.org/officeDocument/2006/relationships/hyperlink" Target="mailto:alexandre.bader@uha.fr" TargetMode="Externa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8.jpe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yperlink" Target="mailto:stephane.bazeille@uha.fr" TargetMode="External"/><Relationship Id="rId17" Type="http://schemas.openxmlformats.org/officeDocument/2006/relationships/hyperlink" Target="mailto:alexandre.bader@uha.fr" TargetMode="External"/><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hyperlink" Target="https://accounts.autodesk.com/register?viewmode=iframe&amp;uitype=education" TargetMode="External"/><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image" Target="media/image2.jpg"/><Relationship Id="rId41" Type="http://schemas.openxmlformats.org/officeDocument/2006/relationships/image" Target="media/image18.png"/><Relationship Id="rId54" Type="http://schemas.openxmlformats.org/officeDocument/2006/relationships/hyperlink" Target="https://github.com/pimoroni/VL53L0X-python.git" TargetMode="External"/><Relationship Id="rId62"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romain.kleinklaus@uha.fr" TargetMode="External"/><Relationship Id="rId23" Type="http://schemas.openxmlformats.org/officeDocument/2006/relationships/image" Target="media/image5.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mailto:stephane.bazeille@uha.fr" TargetMode="External"/><Relationship Id="rId31" Type="http://schemas.openxmlformats.org/officeDocument/2006/relationships/image" Target="media/image12.jpeg"/><Relationship Id="rId44" Type="http://schemas.microsoft.com/office/2007/relationships/hdphoto" Target="media/hdphoto2.wdp"/><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alban.foulonneau@uha.fr" TargetMode="External"/><Relationship Id="rId13" Type="http://schemas.openxmlformats.org/officeDocument/2006/relationships/hyperlink" Target="mailto:elliot.veglio@uha.fr" TargetMode="External"/><Relationship Id="rId18" Type="http://schemas.openxmlformats.org/officeDocument/2006/relationships/hyperlink" Target="mailto:romain.kleinklaus@uha.fr" TargetMode="External"/><Relationship Id="rId39" Type="http://schemas.openxmlformats.org/officeDocument/2006/relationships/hyperlink" Target="https://github.com/arduilex/SAE-pince-industrielle/tree/dev/ressources/model-3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2102055\AppData\Roaming\Microsoft\Templates\Rapport%20annuel%20(conception%20Rouge%20et%20noir).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B49471-98BC-4BEE-9778-2B870C0B7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annuel (conception Rouge et noir).dotx</Template>
  <TotalTime>1660</TotalTime>
  <Pages>1</Pages>
  <Words>1192</Words>
  <Characters>6561</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Alexandre Bader</dc:creator>
  <cp:keywords/>
  <cp:lastModifiedBy>BADER Alexandre</cp:lastModifiedBy>
  <cp:revision>12</cp:revision>
  <cp:lastPrinted>2022-06-24T17:07:00Z</cp:lastPrinted>
  <dcterms:created xsi:type="dcterms:W3CDTF">2022-06-24T09:25:00Z</dcterms:created>
  <dcterms:modified xsi:type="dcterms:W3CDTF">2022-06-25T15:44:00Z</dcterms:modified>
  <cp:contentStatus/>
  <cp:version/>
</cp:coreProperties>
</file>